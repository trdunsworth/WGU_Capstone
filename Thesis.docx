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4477" w14:textId="04CA2866" w:rsidR="00E81978" w:rsidRDefault="00044774">
      <w:pPr>
        <w:pStyle w:val="Title"/>
      </w:pPr>
      <w:sdt>
        <w:sdtPr>
          <w:alias w:val="Title:"/>
          <w:tag w:val="Title:"/>
          <w:id w:val="726351117"/>
          <w:placeholder>
            <w:docPart w:val="23D527A1B9BE4A6FB78A8086B7E16F8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4A3D61CC" w14:textId="625B969A" w:rsidR="00B823AA" w:rsidRDefault="001A6506" w:rsidP="00B823AA">
      <w:pPr>
        <w:pStyle w:val="Title2"/>
      </w:pPr>
      <w:r>
        <w:t>Tony R. Dunsworth</w:t>
      </w:r>
    </w:p>
    <w:p w14:paraId="2FDD9D69" w14:textId="072A2D62" w:rsidR="00E81978" w:rsidRDefault="001A6506" w:rsidP="00B823AA">
      <w:pPr>
        <w:pStyle w:val="Title2"/>
      </w:pPr>
      <w:r>
        <w:t>Western Governors University</w:t>
      </w:r>
    </w:p>
    <w:sdt>
      <w:sdtPr>
        <w:alias w:val="Author Note:"/>
        <w:tag w:val="Author Note:"/>
        <w:id w:val="266668659"/>
        <w:placeholder>
          <w:docPart w:val="8984568A9FCC4A1B8CB5467B03DABD77"/>
        </w:placeholder>
        <w:temporary/>
        <w:showingPlcHdr/>
        <w15:appearance w15:val="hidden"/>
      </w:sdtPr>
      <w:sdtEndPr/>
      <w:sdtContent>
        <w:p w14:paraId="63EC97DD" w14:textId="77777777" w:rsidR="00E81978" w:rsidRDefault="005D3A03">
          <w:pPr>
            <w:pStyle w:val="Title"/>
          </w:pPr>
          <w:r>
            <w:t>Author Note</w:t>
          </w:r>
        </w:p>
      </w:sdtContent>
    </w:sdt>
    <w:p w14:paraId="068AE782" w14:textId="4BC9F1BD" w:rsidR="00E81978" w:rsidRDefault="00E81978" w:rsidP="00B823AA">
      <w:pPr>
        <w:pStyle w:val="Title2"/>
      </w:pPr>
    </w:p>
    <w:sdt>
      <w:sdtPr>
        <w:alias w:val="Abstract:"/>
        <w:tag w:val="Abstract:"/>
        <w:id w:val="202146031"/>
        <w:placeholder>
          <w:docPart w:val="836DFAE79B184E73AB515F937D0DACD4"/>
        </w:placeholder>
        <w:temporary/>
        <w:showingPlcHdr/>
        <w15:appearance w15:val="hidden"/>
      </w:sdtPr>
      <w:sdtEndPr/>
      <w:sdtContent>
        <w:p w14:paraId="19E0211F" w14:textId="77777777" w:rsidR="00E81978" w:rsidRDefault="005D3A03">
          <w:pPr>
            <w:pStyle w:val="SectionTitle"/>
          </w:pPr>
          <w:r>
            <w:t>Abstract</w:t>
          </w:r>
        </w:p>
      </w:sdtContent>
    </w:sdt>
    <w:sdt>
      <w:sdtPr>
        <w:alias w:val="Text for abstract:"/>
        <w:tag w:val="Text for abstract:"/>
        <w:id w:val="-1399134618"/>
        <w:placeholder>
          <w:docPart w:val="AD2971DC2F594796A331CDB0DD6112B6"/>
        </w:placeholder>
        <w:temporary/>
        <w:showingPlcHdr/>
        <w15:appearance w15:val="hidden"/>
        <w:text/>
      </w:sdtPr>
      <w:sdtEndPr/>
      <w:sdtContent>
        <w:p w14:paraId="46637342"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499260" w14:textId="77777777" w:rsidR="00E81978" w:rsidRDefault="005D3A03">
      <w:r>
        <w:rPr>
          <w:rStyle w:val="Emphasis"/>
        </w:rPr>
        <w:t>Keywords</w:t>
      </w:r>
      <w:r>
        <w:t xml:space="preserve">:  </w:t>
      </w:r>
      <w:sdt>
        <w:sdtPr>
          <w:alias w:val="Keywords for abstract:"/>
          <w:tag w:val="Keywords for abstract:"/>
          <w:id w:val="1136374635"/>
          <w:placeholder>
            <w:docPart w:val="6C4237213727466DBB3CBD212321BF3A"/>
          </w:placeholder>
          <w:temporary/>
          <w:showingPlcHdr/>
          <w15:appearance w15:val="hidden"/>
          <w:text/>
        </w:sdtPr>
        <w:sdtEndPr/>
        <w:sdtContent>
          <w:r>
            <w:t>[Click here to add keywords.]</w:t>
          </w:r>
        </w:sdtContent>
      </w:sdt>
    </w:p>
    <w:p w14:paraId="51816030" w14:textId="77177A03" w:rsidR="00E81978" w:rsidRDefault="00044774">
      <w:pPr>
        <w:pStyle w:val="SectionTitle"/>
      </w:pPr>
      <w:sdt>
        <w:sdtPr>
          <w:alias w:val="Section title:"/>
          <w:tag w:val="Section title:"/>
          <w:id w:val="984196707"/>
          <w:placeholder>
            <w:docPart w:val="94E59725C000412D8CE3487056C496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A6506">
            <w:t>Kruskal-Wallis Analysis of Emergency Communications Data</w:t>
          </w:r>
        </w:sdtContent>
      </w:sdt>
    </w:p>
    <w:p w14:paraId="6B540041" w14:textId="51B1DF9C" w:rsidR="00E81978" w:rsidRDefault="00961F2A">
      <w:r>
        <w:t xml:space="preserve">As SARS-COV2 (COVID-19) has impacted every aspect of society in the United States and around the world, emergency communications centers across the country have faced significant challenges and have, from the closure of the 911 center in Puerto Rico </w:t>
      </w:r>
      <w:r w:rsidRPr="00961F2A">
        <w:rPr>
          <w:rFonts w:asciiTheme="majorHAnsi" w:hAnsiTheme="majorHAnsi" w:cstheme="majorHAnsi"/>
          <w:shd w:val="clear" w:color="auto" w:fill="FFFFFF"/>
        </w:rPr>
        <w:t>(“Puerto Rico shutters 911 call centers amid coronavirus cases,” 2020)</w:t>
      </w:r>
      <w:r>
        <w:rPr>
          <w:rFonts w:asciiTheme="majorHAnsi" w:hAnsiTheme="majorHAnsi" w:cstheme="majorHAnsi"/>
          <w:shd w:val="clear" w:color="auto" w:fill="FFFFFF"/>
        </w:rPr>
        <w:t xml:space="preserve"> to the City of Alexandria</w:t>
      </w:r>
      <w:r w:rsidR="00162523">
        <w:rPr>
          <w:rFonts w:asciiTheme="majorHAnsi" w:hAnsiTheme="majorHAnsi" w:cstheme="majorHAnsi"/>
          <w:shd w:val="clear" w:color="auto" w:fill="FFFFFF"/>
        </w:rPr>
        <w:t>, Virginia</w:t>
      </w:r>
      <w:r>
        <w:rPr>
          <w:rFonts w:asciiTheme="majorHAnsi" w:hAnsiTheme="majorHAnsi" w:cstheme="majorHAnsi"/>
          <w:shd w:val="clear" w:color="auto" w:fill="FFFFFF"/>
        </w:rPr>
        <w:t xml:space="preserve"> deploying 911 call takers to work from home </w:t>
      </w:r>
      <w:r w:rsidR="00E44E39">
        <w:rPr>
          <w:rFonts w:asciiTheme="majorHAnsi" w:hAnsiTheme="majorHAnsi" w:cstheme="majorHAnsi"/>
          <w:shd w:val="clear" w:color="auto" w:fill="FFFFFF"/>
        </w:rPr>
        <w:t xml:space="preserve">while isolating other personnel (Stone 2020), addressed the impact in different ways to ensure the continuity of operations to serve their </w:t>
      </w:r>
      <w:r w:rsidR="00D912C7">
        <w:rPr>
          <w:rFonts w:asciiTheme="majorHAnsi" w:hAnsiTheme="majorHAnsi" w:cstheme="majorHAnsi"/>
          <w:shd w:val="clear" w:color="auto" w:fill="FFFFFF"/>
        </w:rPr>
        <w:t xml:space="preserve">respective </w:t>
      </w:r>
      <w:r w:rsidR="00E44E39">
        <w:rPr>
          <w:rFonts w:asciiTheme="majorHAnsi" w:hAnsiTheme="majorHAnsi" w:cstheme="majorHAnsi"/>
          <w:shd w:val="clear" w:color="auto" w:fill="FFFFFF"/>
        </w:rPr>
        <w:t>communities.</w:t>
      </w:r>
      <w:r w:rsidR="00D912C7">
        <w:rPr>
          <w:rFonts w:asciiTheme="majorHAnsi" w:hAnsiTheme="majorHAnsi" w:cstheme="majorHAnsi"/>
          <w:shd w:val="clear" w:color="auto" w:fill="FFFFFF"/>
        </w:rPr>
        <w:t xml:space="preserve"> </w:t>
      </w:r>
      <w:r w:rsidR="005F6753">
        <w:rPr>
          <w:rFonts w:asciiTheme="majorHAnsi" w:hAnsiTheme="majorHAnsi" w:cstheme="majorHAnsi"/>
          <w:shd w:val="clear" w:color="auto" w:fill="FFFFFF"/>
        </w:rPr>
        <w:t xml:space="preserve">To understand the impact of the decisions made by the City of Alexandria, this paper will employ non-parametric analytical techniques to compare data from 2019 and 2020 and within </w:t>
      </w:r>
      <w:r w:rsidR="004F663A">
        <w:rPr>
          <w:rFonts w:asciiTheme="majorHAnsi" w:hAnsiTheme="majorHAnsi" w:cstheme="majorHAnsi"/>
          <w:shd w:val="clear" w:color="auto" w:fill="FFFFFF"/>
        </w:rPr>
        <w:t xml:space="preserve">2020 to view the changes in the operational times for key metrics in the 911 call process: the time from call pick-up to available to dispatch, the time from available to dispatch to the assignment of the first unit, and the time from call pick-up to release of call. </w:t>
      </w:r>
      <w:r w:rsidR="00111538">
        <w:rPr>
          <w:rFonts w:asciiTheme="majorHAnsi" w:hAnsiTheme="majorHAnsi" w:cstheme="majorHAnsi"/>
          <w:shd w:val="clear" w:color="auto" w:fill="FFFFFF"/>
        </w:rPr>
        <w:t>Through the analysis, the impact of operational changes can be viewed and recommendations given to address future major events to the benefit of the community served by the public safety answering point</w:t>
      </w:r>
      <w:r w:rsidR="00162523">
        <w:rPr>
          <w:rFonts w:asciiTheme="majorHAnsi" w:hAnsiTheme="majorHAnsi" w:cstheme="majorHAnsi"/>
          <w:shd w:val="clear" w:color="auto" w:fill="FFFFFF"/>
        </w:rPr>
        <w:t xml:space="preserve"> (PSAP). </w:t>
      </w:r>
      <w:r w:rsidR="00E44E39">
        <w:rPr>
          <w:rFonts w:asciiTheme="majorHAnsi" w:hAnsiTheme="majorHAnsi" w:cstheme="majorHAnsi"/>
          <w:shd w:val="clear" w:color="auto" w:fill="FFFFFF"/>
        </w:rPr>
        <w:t xml:space="preserve"> </w:t>
      </w:r>
    </w:p>
    <w:p w14:paraId="109AB042" w14:textId="5CC27E31" w:rsidR="00E81978" w:rsidRDefault="00AC0AAA">
      <w:pPr>
        <w:pStyle w:val="Heading1"/>
      </w:pPr>
      <w:r>
        <w:t>Research Question</w:t>
      </w:r>
    </w:p>
    <w:p w14:paraId="19688428" w14:textId="77777777" w:rsidR="00E81978" w:rsidRDefault="00044774">
      <w:sdt>
        <w:sdtPr>
          <w:alias w:val="Paragraph text:"/>
          <w:tag w:val="Paragraph text:"/>
          <w:id w:val="1404798514"/>
          <w:placeholder>
            <w:docPart w:val="BEDF8D6957604ECA8DE9872231FBFCAA"/>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59A2C480" w14:textId="6A6FF9B0" w:rsidR="00E81978" w:rsidRPr="00C31D30" w:rsidRDefault="00AC0AAA" w:rsidP="00AC0AAA">
      <w:pPr>
        <w:pStyle w:val="Heading2"/>
        <w:jc w:val="center"/>
      </w:pPr>
      <w:r>
        <w:t>Data Collection</w:t>
      </w:r>
      <w:r w:rsidR="005D3A03" w:rsidRPr="00D85B68">
        <w:rPr>
          <w:rStyle w:val="FootnoteReference"/>
        </w:rPr>
        <w:t>1</w:t>
      </w:r>
    </w:p>
    <w:p w14:paraId="545957C3" w14:textId="74B55131" w:rsidR="00E81978" w:rsidRDefault="00AC0AAA">
      <w:pPr>
        <w:pStyle w:val="NoSpacing"/>
      </w:pPr>
      <w:r>
        <w:t xml:space="preserve">The data needed for this analysis exists in a SQL Server database owned by the City of Alexandria, Virginia and maintained in cooperation </w:t>
      </w:r>
      <w:r w:rsidR="008B4787">
        <w:t>between</w:t>
      </w:r>
      <w:r>
        <w:t xml:space="preserve"> the Department of Emergency and Customer Communication</w:t>
      </w:r>
      <w:r w:rsidR="0064480E">
        <w:t xml:space="preserve"> (DECC)</w:t>
      </w:r>
      <w:r>
        <w:t xml:space="preserve"> which is responsible for the 911 and 311 call centers for the city, and the Information Technology Services</w:t>
      </w:r>
      <w:r w:rsidR="0064480E">
        <w:t xml:space="preserve"> (ITS)</w:t>
      </w:r>
      <w:r>
        <w:t xml:space="preserve"> department which is responsible for the </w:t>
      </w:r>
      <w:r>
        <w:lastRenderedPageBreak/>
        <w:t xml:space="preserve">city’s technical services. The data is generated through the </w:t>
      </w:r>
      <w:proofErr w:type="spellStart"/>
      <w:r>
        <w:t>CentralSquare</w:t>
      </w:r>
      <w:proofErr w:type="spellEnd"/>
      <w:r>
        <w:t xml:space="preserve"> Enterprise Computer Aided Dispatch software package and is stored, due to age, on an archive server in a database named </w:t>
      </w:r>
      <w:proofErr w:type="spellStart"/>
      <w:r>
        <w:t>Reporting_System</w:t>
      </w:r>
      <w:proofErr w:type="spellEnd"/>
      <w:r>
        <w:t xml:space="preserve"> and in one table; </w:t>
      </w:r>
      <w:proofErr w:type="spellStart"/>
      <w:r>
        <w:t>Response_Master_Incident</w:t>
      </w:r>
      <w:proofErr w:type="spellEnd"/>
      <w:r>
        <w:t>.</w:t>
      </w:r>
      <w:r w:rsidR="003A0B52">
        <w:t xml:space="preserve"> </w:t>
      </w:r>
      <w:r w:rsidR="003A0B52" w:rsidRPr="003A0B52">
        <w:t xml:space="preserve">(“Computer-Aided Dispatch | CAD Dispatch Software | </w:t>
      </w:r>
      <w:proofErr w:type="spellStart"/>
      <w:r w:rsidR="003A0B52" w:rsidRPr="003A0B52">
        <w:t>CentralSquare</w:t>
      </w:r>
      <w:proofErr w:type="spellEnd"/>
      <w:r w:rsidR="003A0B52" w:rsidRPr="003A0B52">
        <w:t xml:space="preserve">,” </w:t>
      </w:r>
      <w:r w:rsidR="003A0B52">
        <w:t>2020</w:t>
      </w:r>
      <w:r w:rsidR="003A0B52" w:rsidRPr="003A0B52">
        <w:t>)</w:t>
      </w:r>
      <w:r>
        <w:t xml:space="preserve"> This table consists of 119 columns, of which only </w:t>
      </w:r>
      <w:r w:rsidR="00BA0002">
        <w:t>nine</w:t>
      </w:r>
      <w:r>
        <w:t xml:space="preserve"> were determined to be necessary for this analysis. Those columns are </w:t>
      </w:r>
      <w:proofErr w:type="spellStart"/>
      <w:r>
        <w:t>Response_Date</w:t>
      </w:r>
      <w:proofErr w:type="spellEnd"/>
      <w:r>
        <w:t xml:space="preserve">: the datetime stamp the software determines to be the start time for the </w:t>
      </w:r>
      <w:r w:rsidR="0064480E">
        <w:t xml:space="preserve">incident. </w:t>
      </w:r>
      <w:proofErr w:type="spellStart"/>
      <w:r w:rsidR="0064480E">
        <w:t>Priority_Number</w:t>
      </w:r>
      <w:proofErr w:type="spellEnd"/>
      <w:r w:rsidR="0064480E">
        <w:t>: the numeric value assigned to the call based on definitions</w:t>
      </w:r>
      <w:r w:rsidR="008B4787">
        <w:t xml:space="preserve"> given</w:t>
      </w:r>
      <w:r w:rsidR="0064480E">
        <w:t xml:space="preserve"> by the agencies served by the </w:t>
      </w:r>
      <w:r w:rsidR="008B4787">
        <w:t>Public Safety Answering Point (PSAP)</w:t>
      </w:r>
      <w:r w:rsidR="0064480E">
        <w:t xml:space="preserve"> and indicating the relative importance of the call on a scale from one to ten; one being the most important and ten being the least important. Problem: the descriptor of the reason for the service call. (e.g., Traffic Stop, Cardiac Arrest) Agency: the responding agency as defined by DECC in concert with the agencies they serve. </w:t>
      </w:r>
      <w:proofErr w:type="spellStart"/>
      <w:r w:rsidR="0064480E">
        <w:t>MethodOfCallRcvd</w:t>
      </w:r>
      <w:proofErr w:type="spellEnd"/>
      <w:r w:rsidR="0064480E">
        <w:t xml:space="preserve">: the </w:t>
      </w:r>
      <w:r w:rsidR="003A0B52">
        <w:t xml:space="preserve">way the call for service was received by the </w:t>
      </w:r>
      <w:r w:rsidR="008B4787">
        <w:t>PSAP</w:t>
      </w:r>
      <w:r w:rsidR="003A0B52">
        <w:t xml:space="preserve">. </w:t>
      </w:r>
      <w:proofErr w:type="spellStart"/>
      <w:r w:rsidR="003A0B52">
        <w:t>Fixed_Time_PhonePickUp</w:t>
      </w:r>
      <w:proofErr w:type="spellEnd"/>
      <w:r w:rsidR="003A0B52">
        <w:t xml:space="preserve">: the datetime stamp recording the moment the call was officially started per the CAD software. </w:t>
      </w:r>
      <w:proofErr w:type="spellStart"/>
      <w:r w:rsidR="003A0B52">
        <w:t>Fixed_Time_CallEnteredQueue</w:t>
      </w:r>
      <w:proofErr w:type="spellEnd"/>
      <w:r w:rsidR="003A0B52">
        <w:t>: the datetime stamp recording the moment the call taker makes the call available for the radio dispatcher to assign</w:t>
      </w:r>
      <w:r w:rsidR="009573CE">
        <w:t xml:space="preserve"> responding units. </w:t>
      </w:r>
      <w:proofErr w:type="spellStart"/>
      <w:r w:rsidR="009573CE">
        <w:t>Time_First_Unit_Assigned</w:t>
      </w:r>
      <w:proofErr w:type="spellEnd"/>
      <w:r w:rsidR="009573CE">
        <w:t xml:space="preserve">: the datetime stamp recording the moment the radio dispatcher assigned </w:t>
      </w:r>
      <w:r w:rsidR="008B4787">
        <w:t>the first unit to the service call</w:t>
      </w:r>
      <w:r w:rsidR="009573CE">
        <w:t xml:space="preserve">. </w:t>
      </w:r>
      <w:proofErr w:type="spellStart"/>
      <w:r w:rsidR="009573CE">
        <w:t>Fixed_Time_CallTakingComplete</w:t>
      </w:r>
      <w:proofErr w:type="spellEnd"/>
      <w:r w:rsidR="009573CE">
        <w:t xml:space="preserve">: the datetime stamp recording the moment the call taker stops contact with the reporter and stops actively working the call for service. </w:t>
      </w:r>
    </w:p>
    <w:p w14:paraId="4281D866" w14:textId="47E6149B" w:rsidR="009573CE" w:rsidRDefault="00BA0002">
      <w:pPr>
        <w:pStyle w:val="NoSpacing"/>
      </w:pPr>
      <w:r>
        <w:t xml:space="preserve">After the appropriate columns were identified, an additional nine columns were created </w:t>
      </w:r>
      <w:r w:rsidR="00286464">
        <w:t xml:space="preserve">for the </w:t>
      </w:r>
      <w:r w:rsidR="008B4787">
        <w:t>dataset</w:t>
      </w:r>
      <w:r>
        <w:t xml:space="preserve">. These columns were created </w:t>
      </w:r>
      <w:r w:rsidR="00286464">
        <w:t xml:space="preserve">in order to </w:t>
      </w:r>
      <w:r w:rsidR="001D3BF5">
        <w:t xml:space="preserve">present additional analytical opportunities and identify additional significant differences in parts of the PSAP operations. The first six of these columns were created from the </w:t>
      </w:r>
      <w:proofErr w:type="spellStart"/>
      <w:r w:rsidR="001D3BF5">
        <w:t>Response_Date</w:t>
      </w:r>
      <w:proofErr w:type="spellEnd"/>
      <w:r w:rsidR="001D3BF5">
        <w:t xml:space="preserve"> column. They are: Year: </w:t>
      </w:r>
      <w:r w:rsidR="00CA42A9">
        <w:t xml:space="preserve">this column indicates </w:t>
      </w:r>
      <w:r w:rsidR="00CA42A9">
        <w:lastRenderedPageBreak/>
        <w:t xml:space="preserve">the year portion of the datetime value for the call start. In this study the possible values for this column are 2019 and 2020. Month: this column indicates the month portion of the datetime value for the call start. </w:t>
      </w:r>
      <w:proofErr w:type="spellStart"/>
      <w:r w:rsidR="00CA42A9">
        <w:t>WeekNo</w:t>
      </w:r>
      <w:proofErr w:type="spellEnd"/>
      <w:r w:rsidR="00CA42A9">
        <w:t xml:space="preserve">: </w:t>
      </w:r>
      <w:r w:rsidR="00C3401E">
        <w:t xml:space="preserve">this column indicates the week number as calculated by SQL Server 2016 from the datetime value of the call start. DOW: this column indicates the day of the week as calculated by SQL Server 2016 from the datetime value of the call start. Shift: this column shows the </w:t>
      </w:r>
      <w:r w:rsidR="00C93263">
        <w:t>group which received the call as based upon the hour of the start of the call. In this study</w:t>
      </w:r>
      <w:r w:rsidR="006F74EE">
        <w:t>,</w:t>
      </w:r>
      <w:r w:rsidR="00C93263">
        <w:t xml:space="preserve"> the possible values for this column are “Day” and “Night”. “Day” comprises all calls between 6 a.m. and 6 p.m. </w:t>
      </w:r>
      <w:r w:rsidR="00827208">
        <w:t>with</w:t>
      </w:r>
      <w:r w:rsidR="00C93263">
        <w:t xml:space="preserve"> “Night” compris</w:t>
      </w:r>
      <w:r w:rsidR="00827208">
        <w:t>ing</w:t>
      </w:r>
      <w:r w:rsidR="00C93263">
        <w:t xml:space="preserve"> the opposite. The final three columns in this dataset are </w:t>
      </w:r>
      <w:r w:rsidR="00827208">
        <w:t xml:space="preserve">calculated from the other datetime columns and reflect elapsed times for different stages in DECC’s handling process. The first is </w:t>
      </w:r>
      <w:proofErr w:type="spellStart"/>
      <w:r w:rsidR="00827208">
        <w:t>QueueTime</w:t>
      </w:r>
      <w:proofErr w:type="spellEnd"/>
      <w:r w:rsidR="00827208">
        <w:t xml:space="preserve"> which is the time elapsed between the </w:t>
      </w:r>
      <w:proofErr w:type="spellStart"/>
      <w:r w:rsidR="00827208">
        <w:t>Fixed_Time_PhonePickUp</w:t>
      </w:r>
      <w:proofErr w:type="spellEnd"/>
      <w:r w:rsidR="00827208">
        <w:t xml:space="preserve"> and </w:t>
      </w:r>
      <w:proofErr w:type="spellStart"/>
      <w:r w:rsidR="00827208">
        <w:t>Fixed_Time_CallEnteredQueue</w:t>
      </w:r>
      <w:proofErr w:type="spellEnd"/>
      <w:r w:rsidR="00827208">
        <w:t xml:space="preserve">. This is the time the call taker uses to start </w:t>
      </w:r>
      <w:r w:rsidR="006F334D">
        <w:t>processing the call</w:t>
      </w:r>
      <w:r w:rsidR="00827208">
        <w:t xml:space="preserve"> and collect enough information to send the </w:t>
      </w:r>
      <w:r w:rsidR="006F334D">
        <w:t>service</w:t>
      </w:r>
      <w:r w:rsidR="00827208">
        <w:t xml:space="preserve"> call to a radio dispatcher for assignment. The second is </w:t>
      </w:r>
      <w:proofErr w:type="spellStart"/>
      <w:r w:rsidR="00827208">
        <w:t>DispTime</w:t>
      </w:r>
      <w:proofErr w:type="spellEnd"/>
      <w:r w:rsidR="00827208">
        <w:t xml:space="preserve"> which is the time elapsed between the </w:t>
      </w:r>
      <w:proofErr w:type="spellStart"/>
      <w:r w:rsidR="00436F72">
        <w:t>Fixed_Time_CallEnteredQueue</w:t>
      </w:r>
      <w:proofErr w:type="spellEnd"/>
      <w:r w:rsidR="00436F72">
        <w:t xml:space="preserve"> and </w:t>
      </w:r>
      <w:proofErr w:type="spellStart"/>
      <w:r w:rsidR="00436F72">
        <w:t>Time_First_Unit_Assigne</w:t>
      </w:r>
      <w:r w:rsidR="006F74EE">
        <w:t>d</w:t>
      </w:r>
      <w:proofErr w:type="spellEnd"/>
      <w:r w:rsidR="00436F72">
        <w:t xml:space="preserve">. This is the time the radio dispatcher uses to find the appropriate unit(s) and commit the assignment. The final column is </w:t>
      </w:r>
      <w:proofErr w:type="spellStart"/>
      <w:r w:rsidR="00436F72">
        <w:t>ProcTime</w:t>
      </w:r>
      <w:proofErr w:type="spellEnd"/>
      <w:r w:rsidR="00436F72">
        <w:t xml:space="preserve"> which is the time elapsed between the </w:t>
      </w:r>
      <w:proofErr w:type="spellStart"/>
      <w:r w:rsidR="00436F72">
        <w:t>Fixed_Time_PhonePickUp</w:t>
      </w:r>
      <w:proofErr w:type="spellEnd"/>
      <w:r w:rsidR="00436F72">
        <w:t xml:space="preserve"> and </w:t>
      </w:r>
      <w:proofErr w:type="spellStart"/>
      <w:r w:rsidR="00436F72">
        <w:t>Fixed_Time_CallTakingComplete</w:t>
      </w:r>
      <w:proofErr w:type="spellEnd"/>
      <w:r w:rsidR="00436F72">
        <w:t xml:space="preserve">. This is the time the call taker </w:t>
      </w:r>
      <w:r w:rsidR="006F334D">
        <w:t xml:space="preserve">uses to process the call from pickup to release. </w:t>
      </w:r>
    </w:p>
    <w:p w14:paraId="46C913FD" w14:textId="5F613B48" w:rsidR="00EA4ABB" w:rsidRDefault="00D66950">
      <w:pPr>
        <w:pStyle w:val="NoSpacing"/>
      </w:pPr>
      <w:r>
        <w:t xml:space="preserve">The base and </w:t>
      </w:r>
      <w:r w:rsidR="006B5312">
        <w:t xml:space="preserve">most of the </w:t>
      </w:r>
      <w:r>
        <w:t xml:space="preserve">derived columns were collected via a T-SQL query from a SQL Server 2016 archive database. </w:t>
      </w:r>
      <w:r w:rsidR="006B5312">
        <w:t xml:space="preserve">The final three columns were </w:t>
      </w:r>
      <w:r w:rsidR="00F15F5E">
        <w:t xml:space="preserve">created through R Studio </w:t>
      </w:r>
      <w:r w:rsidR="00B70983">
        <w:t xml:space="preserve">after the preliminary dataset was imported for analysis. </w:t>
      </w:r>
      <w:r w:rsidR="009D6B6E">
        <w:t>To create the</w:t>
      </w:r>
      <w:r w:rsidR="006F74EE">
        <w:t>se</w:t>
      </w:r>
      <w:r w:rsidR="009D6B6E">
        <w:t xml:space="preserve"> </w:t>
      </w:r>
      <w:r w:rsidR="006F74EE">
        <w:t>variables</w:t>
      </w:r>
      <w:r w:rsidR="009D6B6E">
        <w:t xml:space="preserve">, the </w:t>
      </w:r>
      <w:r w:rsidR="00444B8E">
        <w:t>timestamp variables are aligned for each variable and then subtracted where the output is given as a numeric value</w:t>
      </w:r>
      <w:r w:rsidR="000574AD">
        <w:t>.</w:t>
      </w:r>
      <w:r w:rsidR="006F74EE">
        <w:t xml:space="preserve"> </w:t>
      </w:r>
      <w:r w:rsidR="00444B8E">
        <w:t xml:space="preserve">The advantage to this option is the simplicity of derivation through </w:t>
      </w:r>
      <w:r w:rsidR="009C640D">
        <w:t xml:space="preserve">one mathematical operation </w:t>
      </w:r>
      <w:r w:rsidR="009C640D">
        <w:lastRenderedPageBreak/>
        <w:t xml:space="preserve">between the columns. This ensures that there are fewer opportunities for miscalculations. The disadvantage of this method is that it is done after importation into an R tool. If there are problems identified in the dataset, those problems could be magnified through the alteration of the existing columns. </w:t>
      </w:r>
      <w:r w:rsidR="006F74EE">
        <w:t xml:space="preserve">The other option considered would have been to use the CAST and CONVERT functions in T-SQL to </w:t>
      </w:r>
      <w:r w:rsidR="00444B8E">
        <w:t xml:space="preserve">turn the datetime columns into big integers and then subtract one value from another. </w:t>
      </w:r>
      <w:r w:rsidR="00547500">
        <w:t>The biggest advantage to using dynamic SQL to grab the columns is the ease of collection at the data source.</w:t>
      </w:r>
      <w:r w:rsidR="00602E80">
        <w:t xml:space="preserve"> The biggest disadvantage </w:t>
      </w:r>
      <w:r w:rsidR="00547500">
        <w:t xml:space="preserve">to this method of collection is the impact on the database from which the data is pulled. If the columns </w:t>
      </w:r>
      <w:r w:rsidR="00E97E6E">
        <w:t xml:space="preserve">needed for the computation are not indexed, performance can be degraded and the calculations can </w:t>
      </w:r>
      <w:r w:rsidR="00D254F4">
        <w:t xml:space="preserve">and results can </w:t>
      </w:r>
      <w:r w:rsidR="00E97E6E">
        <w:t xml:space="preserve">become unreliable. </w:t>
      </w:r>
    </w:p>
    <w:p w14:paraId="302C23B5" w14:textId="3C269BD3" w:rsidR="00801E95" w:rsidRDefault="00801E95">
      <w:pPr>
        <w:pStyle w:val="NoSpacing"/>
      </w:pPr>
      <w:r>
        <w:t xml:space="preserve">Due to the nature of this data, prior to collection, an agreement was reached with DECC for access to the data, provided no identifiable nor restricted data was collected. The data fields used for this analysis were approved by an assistant director and the director prior to collection. </w:t>
      </w:r>
    </w:p>
    <w:p w14:paraId="0288B7F3" w14:textId="483064E1" w:rsidR="00355DCA" w:rsidRPr="00C31D30" w:rsidRDefault="006F334D" w:rsidP="00C31D30">
      <w:pPr>
        <w:pStyle w:val="Heading3"/>
      </w:pPr>
      <w:r>
        <w:t>Data Extraction and Preparation</w:t>
      </w:r>
    </w:p>
    <w:p w14:paraId="4356FBBA" w14:textId="77777777" w:rsidR="005A0AE5" w:rsidRDefault="00700C1B">
      <w:r>
        <w:t xml:space="preserve">The data was extracted from a SQL Server database through a query which will be included in the exhibits. </w:t>
      </w:r>
      <w:r w:rsidR="001A130B">
        <w:t xml:space="preserve">After the query was prepared and executed, the results were exported to a comma-separated values (csv) file in Microsoft Azure Data Studio. The data was then inspected for NULL values and other anomalies which could be addressed and ameliorated prior to importation into RStudio. After the first query, adjustments were made to the query to account for the additional </w:t>
      </w:r>
      <w:r w:rsidR="00E448AE">
        <w:t>data fields which needed to be included as columns in the final csv file. The details of the created columns included in the final query have been discussed earlier in the analysis. To provide additional details and address missing values in the csv file</w:t>
      </w:r>
      <w:r w:rsidR="00A72D7D">
        <w:t xml:space="preserve">, additional changes were made to the SQL query. To give a better breakdown on calls assigned to the Fire </w:t>
      </w:r>
      <w:r w:rsidR="00A72D7D">
        <w:lastRenderedPageBreak/>
        <w:t xml:space="preserve">Department </w:t>
      </w:r>
      <w:r w:rsidR="0038732D">
        <w:t xml:space="preserve">between fire calls and medical calls, the SQL query uses a case statement to make a separation based upon the problem nature assigned to the </w:t>
      </w:r>
      <w:r w:rsidR="000E4C62">
        <w:t xml:space="preserve">service call. In the first view of the csv file there were numerous NULL values in the field </w:t>
      </w:r>
      <w:proofErr w:type="spellStart"/>
      <w:r w:rsidR="000E4C62">
        <w:t>MethodOfCallRcvd</w:t>
      </w:r>
      <w:proofErr w:type="spellEnd"/>
      <w:r w:rsidR="000E4C62">
        <w:t xml:space="preserve">; a string indicating the origin of the service call. </w:t>
      </w:r>
      <w:r w:rsidR="004D179E">
        <w:t xml:space="preserve">There were definite patterns in the NULL values keyed to certain problem types. The SQL query was then updated to address those discovered patterns, for example, any calls arriving from Mutual Aid partners are then updated in the query to have a </w:t>
      </w:r>
      <w:r w:rsidR="000B349D">
        <w:t>value</w:t>
      </w:r>
      <w:r w:rsidR="004D179E">
        <w:t xml:space="preserve"> of ‘MUTUAL AID’. </w:t>
      </w:r>
      <w:r w:rsidR="000B349D">
        <w:t xml:space="preserve">For service calls where there is no discernable pattern to be found, the NULL value was changed to “Not Reported’ to eliminate </w:t>
      </w:r>
      <w:r w:rsidR="00543BBA">
        <w:t xml:space="preserve">NULL values from that column. </w:t>
      </w:r>
      <w:r w:rsidR="003E406B">
        <w:t xml:space="preserve">The final column which needs updating to address additional NULL values is the start time for the service call. To address this through the SQL query, there are three clauses to address this. If the problem type assigned to the service call is any one of the Mutual Aid </w:t>
      </w:r>
      <w:r w:rsidR="00B446D8">
        <w:t xml:space="preserve">problem types, then we use the </w:t>
      </w:r>
      <w:proofErr w:type="spellStart"/>
      <w:r w:rsidR="00B446D8">
        <w:t>ClockStartTime</w:t>
      </w:r>
      <w:proofErr w:type="spellEnd"/>
      <w:r w:rsidR="00B446D8">
        <w:t xml:space="preserve"> as the start of the service call. If there is no entry in the </w:t>
      </w:r>
      <w:proofErr w:type="spellStart"/>
      <w:r w:rsidR="00B446D8">
        <w:t>Fixed_Time_PhonePickup</w:t>
      </w:r>
      <w:proofErr w:type="spellEnd"/>
      <w:r w:rsidR="00B446D8">
        <w:t xml:space="preserve"> column, then we use the </w:t>
      </w:r>
      <w:proofErr w:type="spellStart"/>
      <w:r w:rsidR="00B446D8">
        <w:t>Time_PhonePickup</w:t>
      </w:r>
      <w:proofErr w:type="spellEnd"/>
      <w:r w:rsidR="00B446D8">
        <w:t xml:space="preserve"> field</w:t>
      </w:r>
      <w:r w:rsidR="005A0AE5">
        <w:t xml:space="preserve">. Otherwise, we will use the </w:t>
      </w:r>
      <w:proofErr w:type="spellStart"/>
      <w:r w:rsidR="005A0AE5">
        <w:t>Fixed_Time_PhonePickup</w:t>
      </w:r>
      <w:proofErr w:type="spellEnd"/>
      <w:r w:rsidR="005A0AE5">
        <w:t xml:space="preserve"> column. </w:t>
      </w:r>
    </w:p>
    <w:p w14:paraId="52058C2A" w14:textId="515404F8" w:rsidR="00E81978" w:rsidRDefault="005A0AE5">
      <w:pPr>
        <w:rPr>
          <w:b/>
          <w:bCs/>
        </w:rPr>
      </w:pPr>
      <w:r>
        <w:t>Afte</w:t>
      </w:r>
      <w:r w:rsidR="00836817">
        <w:t xml:space="preserve">r identifying the columns needed and the computed columns required, restrictive WHERE clauses are added to ensure the data collected fits the parameters needed for the final analytical data set. The first restrictive clause limited the </w:t>
      </w:r>
      <w:r w:rsidR="00157C4F">
        <w:t xml:space="preserve">data returned to the last two full years; 2019 and 2020. The next clause restricts the returned data to those where the call taking personnel are part of DECC. The table retains the name of the call takers and is joined against the Personnel table where DECC personnel are identified with a four-digit serial number in the four thousand range. This restriction eliminates most of the Mutual Aid calls </w:t>
      </w:r>
      <w:r w:rsidR="00E4668C">
        <w:t xml:space="preserve">from the final data set. </w:t>
      </w:r>
      <w:r w:rsidR="00AE4DAB">
        <w:t xml:space="preserve">These calls are restricted from the data set since the operational procedures for these calls bypass the call taker under most circumstances. The next restrictive clause is designed to ensure the call </w:t>
      </w:r>
      <w:r w:rsidR="00AE4DAB">
        <w:lastRenderedPageBreak/>
        <w:t xml:space="preserve">was dispatched and assigned </w:t>
      </w:r>
      <w:r w:rsidR="0036435E">
        <w:t xml:space="preserve">for service. </w:t>
      </w:r>
      <w:r w:rsidR="00044774">
        <w:t xml:space="preserve">The final restrictive clause is designed to prevent the inclusion of service calls which were never run. </w:t>
      </w:r>
      <w:r w:rsidR="00157C4F">
        <w:t xml:space="preserve"> </w:t>
      </w:r>
      <w:r w:rsidR="003E406B">
        <w:t xml:space="preserve"> </w:t>
      </w:r>
    </w:p>
    <w:p w14:paraId="39DF0B84" w14:textId="05A42BD7" w:rsidR="00355DCA" w:rsidRPr="00A431A8" w:rsidRDefault="00A431A8" w:rsidP="00C31D30">
      <w:pPr>
        <w:pStyle w:val="Heading4"/>
        <w:rPr>
          <w:i w:val="0"/>
          <w:iCs w:val="0"/>
        </w:rPr>
      </w:pPr>
      <w:r w:rsidRPr="00A431A8">
        <w:rPr>
          <w:i w:val="0"/>
          <w:iCs w:val="0"/>
        </w:rPr>
        <w:t>Analysis.</w:t>
      </w:r>
    </w:p>
    <w:p w14:paraId="3CC992C8" w14:textId="77777777" w:rsidR="00E81978" w:rsidRDefault="00044774">
      <w:pPr>
        <w:rPr>
          <w:b/>
          <w:bCs/>
        </w:rPr>
      </w:pPr>
      <w:sdt>
        <w:sdtPr>
          <w:alias w:val="Paragraph text:"/>
          <w:tag w:val="Paragraph text:"/>
          <w:id w:val="-1987159626"/>
          <w:placeholder>
            <w:docPart w:val="E351025256CE49E69F092645A4B004EF"/>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62ABE31A2F1D497FA90F7FFA19AEEAB2"/>
          </w:placeholder>
          <w:temporary/>
          <w:showingPlcHdr/>
          <w15:appearance w15:val="hidden"/>
          <w:text/>
        </w:sdtPr>
        <w:sdtEndPr/>
        <w:sdtContent>
          <w:r w:rsidR="00BA45DB">
            <w:t>Last Name, Year</w:t>
          </w:r>
        </w:sdtContent>
      </w:sdt>
      <w:r w:rsidR="00BA45DB">
        <w:t>)</w:t>
      </w:r>
    </w:p>
    <w:p w14:paraId="1C10D59B" w14:textId="77777777" w:rsidR="00355DCA" w:rsidRPr="00C31D30" w:rsidRDefault="00044774" w:rsidP="00C31D30">
      <w:pPr>
        <w:pStyle w:val="Heading5"/>
      </w:pPr>
      <w:sdt>
        <w:sdtPr>
          <w:alias w:val="Heading 5:"/>
          <w:tag w:val="Heading 5:"/>
          <w:id w:val="-53853956"/>
          <w:placeholder>
            <w:docPart w:val="2B065444497B4B70A9659BB5B4A09EC7"/>
          </w:placeholder>
          <w:temporary/>
          <w:showingPlcHdr/>
          <w15:appearance w15:val="hidden"/>
          <w:text/>
        </w:sdtPr>
        <w:sdtEndPr/>
        <w:sdtContent>
          <w:r w:rsidR="005D3A03" w:rsidRPr="00C31D30">
            <w:t>[Heading 5]</w:t>
          </w:r>
        </w:sdtContent>
      </w:sdt>
      <w:r w:rsidR="00355DCA" w:rsidRPr="00C31D30">
        <w:t>.</w:t>
      </w:r>
    </w:p>
    <w:p w14:paraId="4CDF51B5" w14:textId="77777777" w:rsidR="00E81978" w:rsidRDefault="00044774">
      <w:sdt>
        <w:sdtPr>
          <w:alias w:val="Paragraph text:"/>
          <w:tag w:val="Paragraph text:"/>
          <w:id w:val="1216239889"/>
          <w:placeholder>
            <w:docPart w:val="AD758DA4B3514B08A7A645B9815A0538"/>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ADB8D05AEB54ECC8BC4DDA8B8A2516E"/>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b w:val="0"/>
          <w:bCs w:val="0"/>
        </w:rPr>
        <w:id w:val="749006425"/>
        <w:docPartObj>
          <w:docPartGallery w:val="Bibliographies"/>
          <w:docPartUnique/>
        </w:docPartObj>
      </w:sdtPr>
      <w:sdtEndPr/>
      <w:sdtContent>
        <w:p w14:paraId="42CFD9F5" w14:textId="724D30B5" w:rsidR="00E44E39" w:rsidRDefault="00E44E39">
          <w:pPr>
            <w:pStyle w:val="Heading1"/>
          </w:pPr>
          <w:r>
            <w:t>References</w:t>
          </w:r>
        </w:p>
        <w:sdt>
          <w:sdtPr>
            <w:rPr>
              <w:rFonts w:asciiTheme="minorHAnsi" w:hAnsiTheme="minorHAnsi" w:cstheme="minorBidi"/>
            </w:rPr>
            <w:id w:val="-573587230"/>
            <w:bibliography/>
          </w:sdtPr>
          <w:sdtEndPr/>
          <w:sdtContent>
            <w:p w14:paraId="3DE5FFA8" w14:textId="77777777" w:rsidR="00E44E39" w:rsidRPr="00E44E39" w:rsidRDefault="00E44E39" w:rsidP="00E44E39">
              <w:pPr>
                <w:pStyle w:val="NormalWeb"/>
                <w:ind w:left="720" w:hanging="720"/>
                <w:rPr>
                  <w:rFonts w:eastAsia="Times New Roman"/>
                  <w:kern w:val="0"/>
                  <w:lang w:eastAsia="en-US"/>
                </w:rPr>
              </w:pPr>
              <w:r>
                <w:fldChar w:fldCharType="begin"/>
              </w:r>
              <w:r>
                <w:instrText xml:space="preserve"> BIBLIOGRAPHY </w:instrText>
              </w:r>
              <w:r>
                <w:fldChar w:fldCharType="separate"/>
              </w:r>
              <w:r w:rsidRPr="00E44E39">
                <w:rPr>
                  <w:rFonts w:eastAsia="Times New Roman"/>
                  <w:kern w:val="0"/>
                  <w:lang w:eastAsia="en-US"/>
                </w:rPr>
                <w:t>Puerto Rico shutters 911 call centers amid coronavirus cases. (2020, October 22). Retrieved April 15, 2021, from AP NEWS website: https://apnews.com/article/virus-outbreak-puerto-rico-latin-america-c939e01656d5c0d2ce490ae9dbe8db46</w:t>
              </w:r>
            </w:p>
            <w:p w14:paraId="25960635" w14:textId="0179FB13" w:rsidR="00E44E39" w:rsidRDefault="00E44E39" w:rsidP="00E44E39">
              <w:pPr>
                <w:pStyle w:val="Bibliography"/>
                <w:rPr>
                  <w:rFonts w:eastAsia="Times New Roman"/>
                  <w:kern w:val="0"/>
                  <w:lang w:eastAsia="en-US"/>
                </w:rPr>
              </w:pPr>
              <w:r>
                <w:fldChar w:fldCharType="end"/>
              </w:r>
              <w:r w:rsidRPr="00E44E39">
                <w:rPr>
                  <w:rFonts w:eastAsia="Times New Roman"/>
                  <w:kern w:val="0"/>
                  <w:lang w:eastAsia="en-US"/>
                </w:rPr>
                <w:t xml:space="preserve">Stone, L. (2020, May 5). City of Alexandria, VA Utilizes FirstNet for 911 Remote Call Taking During Pandemic | First Responder Network Authority. Retrieved April 15, 2021, from www.firstnet.gov website: </w:t>
              </w:r>
              <w:hyperlink r:id="rId8" w:history="1">
                <w:r w:rsidR="0064480E" w:rsidRPr="005C5E5B">
                  <w:rPr>
                    <w:rStyle w:val="Hyperlink"/>
                    <w:rFonts w:eastAsia="Times New Roman"/>
                    <w:kern w:val="0"/>
                    <w:lang w:eastAsia="en-US"/>
                  </w:rPr>
                  <w:t>https://www.firstnet.gov/newsroom/blog/city-alexandria-va-utilizes-firstnet-911-remote-call-taking-during-pandemic</w:t>
                </w:r>
              </w:hyperlink>
            </w:p>
            <w:p w14:paraId="6070B950" w14:textId="40C06317" w:rsidR="0064480E" w:rsidRPr="0064480E" w:rsidRDefault="0064480E" w:rsidP="0064480E">
              <w:pPr>
                <w:ind w:left="720" w:hanging="720"/>
                <w:rPr>
                  <w:rFonts w:ascii="Times New Roman" w:eastAsia="Times New Roman" w:hAnsi="Times New Roman" w:cs="Times New Roman"/>
                  <w:kern w:val="0"/>
                  <w:lang w:eastAsia="en-US"/>
                </w:rPr>
              </w:pPr>
              <w:r w:rsidRPr="0064480E">
                <w:rPr>
                  <w:rFonts w:ascii="Times New Roman" w:eastAsia="Times New Roman" w:hAnsi="Times New Roman" w:cs="Times New Roman"/>
                  <w:kern w:val="0"/>
                  <w:lang w:eastAsia="en-US"/>
                </w:rPr>
                <w:lastRenderedPageBreak/>
                <w:t xml:space="preserve">Computer-Aided Dispatch | CAD Dispatch Software | </w:t>
              </w:r>
              <w:proofErr w:type="spellStart"/>
              <w:r w:rsidRPr="0064480E">
                <w:rPr>
                  <w:rFonts w:ascii="Times New Roman" w:eastAsia="Times New Roman" w:hAnsi="Times New Roman" w:cs="Times New Roman"/>
                  <w:kern w:val="0"/>
                  <w:lang w:eastAsia="en-US"/>
                </w:rPr>
                <w:t>CentralSquare</w:t>
              </w:r>
              <w:proofErr w:type="spellEnd"/>
              <w:r w:rsidRPr="0064480E">
                <w:rPr>
                  <w:rFonts w:ascii="Times New Roman" w:eastAsia="Times New Roman" w:hAnsi="Times New Roman" w:cs="Times New Roman"/>
                  <w:kern w:val="0"/>
                  <w:lang w:eastAsia="en-US"/>
                </w:rPr>
                <w:t>. (</w:t>
              </w:r>
              <w:r w:rsidR="003A0B52">
                <w:rPr>
                  <w:rFonts w:ascii="Times New Roman" w:eastAsia="Times New Roman" w:hAnsi="Times New Roman" w:cs="Times New Roman"/>
                  <w:kern w:val="0"/>
                  <w:lang w:eastAsia="en-US"/>
                </w:rPr>
                <w:t>2020</w:t>
              </w:r>
              <w:r w:rsidRPr="0064480E">
                <w:rPr>
                  <w:rFonts w:ascii="Times New Roman" w:eastAsia="Times New Roman" w:hAnsi="Times New Roman" w:cs="Times New Roman"/>
                  <w:kern w:val="0"/>
                  <w:lang w:eastAsia="en-US"/>
                </w:rPr>
                <w:t>). Retrieved March 10, 2021, from www.centralsquare.com website: https://www.centralsquare.com/public-safety/cad</w:t>
              </w:r>
            </w:p>
            <w:p w14:paraId="78DED34B" w14:textId="77777777" w:rsidR="0064480E" w:rsidRPr="0064480E" w:rsidRDefault="0064480E" w:rsidP="0064480E">
              <w:pPr>
                <w:rPr>
                  <w:lang w:eastAsia="en-US"/>
                </w:rPr>
              </w:pPr>
            </w:p>
            <w:p w14:paraId="3AE95163" w14:textId="544388E4" w:rsidR="00E44E39" w:rsidRDefault="00044774" w:rsidP="00E44E39"/>
          </w:sdtContent>
        </w:sdt>
      </w:sdtContent>
    </w:sdt>
    <w:p w14:paraId="28620570" w14:textId="3238A99E" w:rsidR="00E81978" w:rsidRDefault="00E81978" w:rsidP="00E44E39">
      <w:pPr>
        <w:pStyle w:val="Bibliography"/>
        <w:rPr>
          <w:noProof/>
        </w:rPr>
      </w:pPr>
    </w:p>
    <w:sdt>
      <w:sdtPr>
        <w:alias w:val="Footnotes title:"/>
        <w:tag w:val="Footnotes title:"/>
        <w:id w:val="-1680037918"/>
        <w:placeholder>
          <w:docPart w:val="D06F88A12DC44F5DBC68DEBCB6285DC3"/>
        </w:placeholder>
        <w:temporary/>
        <w:showingPlcHdr/>
        <w15:appearance w15:val="hidden"/>
      </w:sdtPr>
      <w:sdtEndPr/>
      <w:sdtContent>
        <w:p w14:paraId="53774F2F" w14:textId="77777777" w:rsidR="00E81978" w:rsidRDefault="005D3A03">
          <w:pPr>
            <w:pStyle w:val="SectionTitle"/>
          </w:pPr>
          <w:r>
            <w:t>Footnotes</w:t>
          </w:r>
        </w:p>
      </w:sdtContent>
    </w:sdt>
    <w:p w14:paraId="2325B271" w14:textId="77777777" w:rsidR="00E81978" w:rsidRDefault="005D3A03">
      <w:r>
        <w:rPr>
          <w:rStyle w:val="FootnoteReference"/>
        </w:rPr>
        <w:t>1</w:t>
      </w:r>
      <w:sdt>
        <w:sdtPr>
          <w:alias w:val="Footnotes text:"/>
          <w:tag w:val="Footnotes text:"/>
          <w:id w:val="1069077422"/>
          <w:placeholder>
            <w:docPart w:val="FE5B4FEE4EB5492E823A55EC13FA7C6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83B4FE5" w14:textId="77777777" w:rsidR="00E81978" w:rsidRDefault="005D3A03">
      <w:pPr>
        <w:pStyle w:val="SectionTitle"/>
      </w:pPr>
      <w:r>
        <w:lastRenderedPageBreak/>
        <w:t>Tables</w:t>
      </w:r>
    </w:p>
    <w:p w14:paraId="167502E6" w14:textId="77777777" w:rsidR="00E81978" w:rsidRDefault="005D3A03">
      <w:pPr>
        <w:pStyle w:val="NoSpacing"/>
      </w:pPr>
      <w:r>
        <w:t>Table 1</w:t>
      </w:r>
    </w:p>
    <w:sdt>
      <w:sdtPr>
        <w:alias w:val="Table title:"/>
        <w:tag w:val="Table title:"/>
        <w:id w:val="1042324137"/>
        <w:placeholder>
          <w:docPart w:val="EB86DDED172B41C99B9D2DB94C976070"/>
        </w:placeholder>
        <w:temporary/>
        <w:showingPlcHdr/>
        <w15:appearance w15:val="hidden"/>
        <w:text/>
      </w:sdtPr>
      <w:sdtEndPr/>
      <w:sdtContent>
        <w:p w14:paraId="21FCEB07"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4E8C4296"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7F2BB440D82B4D2F9C1D7E71F9F0C4F9"/>
            </w:placeholder>
            <w:temporary/>
            <w:showingPlcHdr/>
            <w15:appearance w15:val="hidden"/>
          </w:sdtPr>
          <w:sdtEndPr/>
          <w:sdtContent>
            <w:tc>
              <w:tcPr>
                <w:tcW w:w="1872" w:type="dxa"/>
              </w:tcPr>
              <w:p w14:paraId="7ED12B3A" w14:textId="77777777" w:rsidR="00E6004D" w:rsidRPr="00BF4184" w:rsidRDefault="00E6004D" w:rsidP="00BF4184">
                <w:r w:rsidRPr="00BF4184">
                  <w:t>Column Head</w:t>
                </w:r>
              </w:p>
            </w:tc>
          </w:sdtContent>
        </w:sdt>
        <w:sdt>
          <w:sdtPr>
            <w:alias w:val="Column Head 2:"/>
            <w:tag w:val="Column Head 2:"/>
            <w:id w:val="-477000835"/>
            <w:placeholder>
              <w:docPart w:val="60741EE3131D4659884058155BF17EA5"/>
            </w:placeholder>
            <w:temporary/>
            <w:showingPlcHdr/>
            <w15:appearance w15:val="hidden"/>
          </w:sdtPr>
          <w:sdtEndPr/>
          <w:sdtContent>
            <w:tc>
              <w:tcPr>
                <w:tcW w:w="1872" w:type="dxa"/>
              </w:tcPr>
              <w:p w14:paraId="39745F69" w14:textId="77777777" w:rsidR="00E6004D" w:rsidRPr="00BF4184" w:rsidRDefault="00E6004D" w:rsidP="00BF4184">
                <w:r w:rsidRPr="00BF4184">
                  <w:t>Column Head</w:t>
                </w:r>
              </w:p>
            </w:tc>
          </w:sdtContent>
        </w:sdt>
        <w:sdt>
          <w:sdtPr>
            <w:alias w:val="Column Head 3:"/>
            <w:tag w:val="Column Head 3:"/>
            <w:id w:val="1425763633"/>
            <w:placeholder>
              <w:docPart w:val="91A7F20458C640D6BEE25CA66385A37C"/>
            </w:placeholder>
            <w:temporary/>
            <w:showingPlcHdr/>
            <w15:appearance w15:val="hidden"/>
          </w:sdtPr>
          <w:sdtEndPr/>
          <w:sdtContent>
            <w:tc>
              <w:tcPr>
                <w:tcW w:w="1872" w:type="dxa"/>
              </w:tcPr>
              <w:p w14:paraId="407D050E" w14:textId="77777777" w:rsidR="00E6004D" w:rsidRPr="00BF4184" w:rsidRDefault="00E6004D" w:rsidP="00BF4184">
                <w:r w:rsidRPr="00BF4184">
                  <w:t>Column Head</w:t>
                </w:r>
              </w:p>
            </w:tc>
          </w:sdtContent>
        </w:sdt>
        <w:sdt>
          <w:sdtPr>
            <w:alias w:val="Column Head 4:"/>
            <w:tag w:val="Column Head 4:"/>
            <w:id w:val="-1292590422"/>
            <w:placeholder>
              <w:docPart w:val="BBCABBA416BA444EBD0B2A8863F3059A"/>
            </w:placeholder>
            <w:temporary/>
            <w:showingPlcHdr/>
            <w15:appearance w15:val="hidden"/>
          </w:sdtPr>
          <w:sdtEndPr/>
          <w:sdtContent>
            <w:tc>
              <w:tcPr>
                <w:tcW w:w="1872" w:type="dxa"/>
              </w:tcPr>
              <w:p w14:paraId="1737AF9F" w14:textId="77777777" w:rsidR="00E6004D" w:rsidRPr="00BF4184" w:rsidRDefault="00E6004D" w:rsidP="00BF4184">
                <w:r w:rsidRPr="00BF4184">
                  <w:t>Column Head</w:t>
                </w:r>
              </w:p>
            </w:tc>
          </w:sdtContent>
        </w:sdt>
        <w:sdt>
          <w:sdtPr>
            <w:alias w:val="Column Head 5:"/>
            <w:tag w:val="Column Head 5:"/>
            <w:id w:val="-531649396"/>
            <w:placeholder>
              <w:docPart w:val="76228A6B899E48549C7004ACA1541EC8"/>
            </w:placeholder>
            <w:temporary/>
            <w:showingPlcHdr/>
            <w15:appearance w15:val="hidden"/>
          </w:sdtPr>
          <w:sdtEndPr/>
          <w:sdtContent>
            <w:tc>
              <w:tcPr>
                <w:tcW w:w="1872" w:type="dxa"/>
              </w:tcPr>
              <w:p w14:paraId="4E592FD1" w14:textId="77777777" w:rsidR="00E6004D" w:rsidRPr="00BF4184" w:rsidRDefault="00E6004D" w:rsidP="00BF4184">
                <w:r w:rsidRPr="00BF4184">
                  <w:t>Column Head</w:t>
                </w:r>
              </w:p>
            </w:tc>
          </w:sdtContent>
        </w:sdt>
      </w:tr>
      <w:tr w:rsidR="00E6004D" w:rsidRPr="00BF4184" w14:paraId="1B7AB144" w14:textId="77777777" w:rsidTr="00BF4184">
        <w:sdt>
          <w:sdtPr>
            <w:alias w:val="Row Head:"/>
            <w:tag w:val="Row Head:"/>
            <w:id w:val="-2069871036"/>
            <w:placeholder>
              <w:docPart w:val="29276354C2914BECA096CF5C2AB6890F"/>
            </w:placeholder>
            <w:temporary/>
            <w:showingPlcHdr/>
            <w15:appearance w15:val="hidden"/>
          </w:sdtPr>
          <w:sdtEndPr/>
          <w:sdtContent>
            <w:tc>
              <w:tcPr>
                <w:tcW w:w="1872" w:type="dxa"/>
              </w:tcPr>
              <w:p w14:paraId="75E35047" w14:textId="77777777" w:rsidR="00E6004D" w:rsidRPr="00BF4184" w:rsidRDefault="00E6004D" w:rsidP="00BF4184">
                <w:r w:rsidRPr="00BF4184">
                  <w:t>Row Head</w:t>
                </w:r>
              </w:p>
            </w:tc>
          </w:sdtContent>
        </w:sdt>
        <w:sdt>
          <w:sdtPr>
            <w:alias w:val="Table data:"/>
            <w:tag w:val="Table data:"/>
            <w:id w:val="-1626080037"/>
            <w:placeholder>
              <w:docPart w:val="0215CAC750074BC1B4075919E05A55E4"/>
            </w:placeholder>
            <w:temporary/>
            <w:showingPlcHdr/>
            <w15:appearance w15:val="hidden"/>
          </w:sdtPr>
          <w:sdtEndPr/>
          <w:sdtContent>
            <w:tc>
              <w:tcPr>
                <w:tcW w:w="1872" w:type="dxa"/>
              </w:tcPr>
              <w:p w14:paraId="2C8BA131" w14:textId="77777777" w:rsidR="00E6004D" w:rsidRPr="00BF4184" w:rsidRDefault="00E6004D" w:rsidP="00BF4184">
                <w:r w:rsidRPr="00BF4184">
                  <w:t>123</w:t>
                </w:r>
              </w:p>
            </w:tc>
          </w:sdtContent>
        </w:sdt>
        <w:sdt>
          <w:sdtPr>
            <w:alias w:val="Table data:"/>
            <w:tag w:val="Table data:"/>
            <w:id w:val="1326245292"/>
            <w:placeholder>
              <w:docPart w:val="DE4040C3BE6F4768B9E2EC9B2CD2AD76"/>
            </w:placeholder>
            <w:temporary/>
            <w:showingPlcHdr/>
            <w15:appearance w15:val="hidden"/>
          </w:sdtPr>
          <w:sdtEndPr/>
          <w:sdtContent>
            <w:tc>
              <w:tcPr>
                <w:tcW w:w="1872" w:type="dxa"/>
              </w:tcPr>
              <w:p w14:paraId="03B38FC6" w14:textId="77777777" w:rsidR="00E6004D" w:rsidRPr="00BF4184" w:rsidRDefault="00E6004D" w:rsidP="00BF4184">
                <w:r w:rsidRPr="00BF4184">
                  <w:t>123</w:t>
                </w:r>
              </w:p>
            </w:tc>
          </w:sdtContent>
        </w:sdt>
        <w:sdt>
          <w:sdtPr>
            <w:alias w:val="Table data:"/>
            <w:tag w:val="Table data:"/>
            <w:id w:val="1701724"/>
            <w:placeholder>
              <w:docPart w:val="0081550E19CC499AA9738178AA9FDE5C"/>
            </w:placeholder>
            <w:temporary/>
            <w:showingPlcHdr/>
            <w15:appearance w15:val="hidden"/>
          </w:sdtPr>
          <w:sdtEndPr/>
          <w:sdtContent>
            <w:tc>
              <w:tcPr>
                <w:tcW w:w="1872" w:type="dxa"/>
              </w:tcPr>
              <w:p w14:paraId="1A9F5089" w14:textId="77777777" w:rsidR="00E6004D" w:rsidRPr="00BF4184" w:rsidRDefault="00E6004D" w:rsidP="00BF4184">
                <w:r w:rsidRPr="00BF4184">
                  <w:t>123</w:t>
                </w:r>
              </w:p>
            </w:tc>
          </w:sdtContent>
        </w:sdt>
        <w:sdt>
          <w:sdtPr>
            <w:alias w:val="Table data:"/>
            <w:tag w:val="Table data:"/>
            <w:id w:val="1607620690"/>
            <w:placeholder>
              <w:docPart w:val="103B1290F19C45CA8A48E033970094E3"/>
            </w:placeholder>
            <w:temporary/>
            <w:showingPlcHdr/>
            <w15:appearance w15:val="hidden"/>
          </w:sdtPr>
          <w:sdtEndPr/>
          <w:sdtContent>
            <w:tc>
              <w:tcPr>
                <w:tcW w:w="1872" w:type="dxa"/>
              </w:tcPr>
              <w:p w14:paraId="6CE154AF" w14:textId="77777777" w:rsidR="00E6004D" w:rsidRPr="00BF4184" w:rsidRDefault="00E6004D" w:rsidP="00BF4184">
                <w:r w:rsidRPr="00BF4184">
                  <w:t>123</w:t>
                </w:r>
              </w:p>
            </w:tc>
          </w:sdtContent>
        </w:sdt>
      </w:tr>
      <w:tr w:rsidR="00E6004D" w:rsidRPr="00BF4184" w14:paraId="76DAE6E2" w14:textId="77777777" w:rsidTr="00BF4184">
        <w:sdt>
          <w:sdtPr>
            <w:alias w:val="Row Head:"/>
            <w:tag w:val="Row Head:"/>
            <w:id w:val="-631786698"/>
            <w:placeholder>
              <w:docPart w:val="1746212C5ECB4336BB8F9138DC3D400B"/>
            </w:placeholder>
            <w:temporary/>
            <w:showingPlcHdr/>
            <w15:appearance w15:val="hidden"/>
          </w:sdtPr>
          <w:sdtEndPr/>
          <w:sdtContent>
            <w:tc>
              <w:tcPr>
                <w:tcW w:w="1872" w:type="dxa"/>
              </w:tcPr>
              <w:p w14:paraId="4CEF4290" w14:textId="77777777" w:rsidR="00E6004D" w:rsidRPr="00BF4184" w:rsidRDefault="00E6004D" w:rsidP="00BF4184">
                <w:r w:rsidRPr="00BF4184">
                  <w:t>Row Head</w:t>
                </w:r>
              </w:p>
            </w:tc>
          </w:sdtContent>
        </w:sdt>
        <w:sdt>
          <w:sdtPr>
            <w:alias w:val="Table data:"/>
            <w:tag w:val="Table data:"/>
            <w:id w:val="-3589260"/>
            <w:placeholder>
              <w:docPart w:val="ACB0A1327AB74ED695C94762C01DD2BF"/>
            </w:placeholder>
            <w:temporary/>
            <w:showingPlcHdr/>
            <w15:appearance w15:val="hidden"/>
          </w:sdtPr>
          <w:sdtEndPr/>
          <w:sdtContent>
            <w:tc>
              <w:tcPr>
                <w:tcW w:w="1872" w:type="dxa"/>
              </w:tcPr>
              <w:p w14:paraId="11D96562" w14:textId="77777777" w:rsidR="00E6004D" w:rsidRPr="00BF4184" w:rsidRDefault="00E6004D" w:rsidP="00BF4184">
                <w:r w:rsidRPr="00BF4184">
                  <w:t>456</w:t>
                </w:r>
              </w:p>
            </w:tc>
          </w:sdtContent>
        </w:sdt>
        <w:sdt>
          <w:sdtPr>
            <w:alias w:val="Table data:"/>
            <w:tag w:val="Table data:"/>
            <w:id w:val="-982615618"/>
            <w:placeholder>
              <w:docPart w:val="01757646C40E4A78B3A4CD2EC5AB44EC"/>
            </w:placeholder>
            <w:temporary/>
            <w:showingPlcHdr/>
            <w15:appearance w15:val="hidden"/>
          </w:sdtPr>
          <w:sdtEndPr/>
          <w:sdtContent>
            <w:tc>
              <w:tcPr>
                <w:tcW w:w="1872" w:type="dxa"/>
              </w:tcPr>
              <w:p w14:paraId="5C1316A0" w14:textId="77777777" w:rsidR="00E6004D" w:rsidRPr="00BF4184" w:rsidRDefault="00E6004D" w:rsidP="00BF4184">
                <w:r w:rsidRPr="00BF4184">
                  <w:t>456</w:t>
                </w:r>
              </w:p>
            </w:tc>
          </w:sdtContent>
        </w:sdt>
        <w:sdt>
          <w:sdtPr>
            <w:alias w:val="Table data:"/>
            <w:tag w:val="Table data:"/>
            <w:id w:val="1459300509"/>
            <w:placeholder>
              <w:docPart w:val="57FB65FF6602440984D4D40E8A78A3F9"/>
            </w:placeholder>
            <w:temporary/>
            <w:showingPlcHdr/>
            <w15:appearance w15:val="hidden"/>
          </w:sdtPr>
          <w:sdtEndPr/>
          <w:sdtContent>
            <w:tc>
              <w:tcPr>
                <w:tcW w:w="1872" w:type="dxa"/>
              </w:tcPr>
              <w:p w14:paraId="6357D08A" w14:textId="77777777" w:rsidR="00E6004D" w:rsidRPr="00BF4184" w:rsidRDefault="00E6004D" w:rsidP="00BF4184">
                <w:r w:rsidRPr="00BF4184">
                  <w:t>456</w:t>
                </w:r>
              </w:p>
            </w:tc>
          </w:sdtContent>
        </w:sdt>
        <w:sdt>
          <w:sdtPr>
            <w:alias w:val="Table data:"/>
            <w:tag w:val="Table data:"/>
            <w:id w:val="1069851301"/>
            <w:placeholder>
              <w:docPart w:val="74E0D296E24E4B37A0A70E8484F14034"/>
            </w:placeholder>
            <w:temporary/>
            <w:showingPlcHdr/>
            <w15:appearance w15:val="hidden"/>
          </w:sdtPr>
          <w:sdtEndPr/>
          <w:sdtContent>
            <w:tc>
              <w:tcPr>
                <w:tcW w:w="1872" w:type="dxa"/>
              </w:tcPr>
              <w:p w14:paraId="3AE824DC" w14:textId="77777777" w:rsidR="00E6004D" w:rsidRPr="00BF4184" w:rsidRDefault="00E6004D" w:rsidP="00BF4184">
                <w:r w:rsidRPr="00BF4184">
                  <w:t>456</w:t>
                </w:r>
              </w:p>
            </w:tc>
          </w:sdtContent>
        </w:sdt>
      </w:tr>
      <w:tr w:rsidR="00E6004D" w:rsidRPr="00BF4184" w14:paraId="21090220" w14:textId="77777777" w:rsidTr="00BF4184">
        <w:sdt>
          <w:sdtPr>
            <w:alias w:val="Row Head:"/>
            <w:tag w:val="Row Head:"/>
            <w:id w:val="2007858907"/>
            <w:placeholder>
              <w:docPart w:val="B80E5EE556534EFAB78020A434BD67BF"/>
            </w:placeholder>
            <w:temporary/>
            <w:showingPlcHdr/>
            <w15:appearance w15:val="hidden"/>
          </w:sdtPr>
          <w:sdtEndPr/>
          <w:sdtContent>
            <w:tc>
              <w:tcPr>
                <w:tcW w:w="1872" w:type="dxa"/>
              </w:tcPr>
              <w:p w14:paraId="46D85992" w14:textId="77777777" w:rsidR="00E6004D" w:rsidRPr="00BF4184" w:rsidRDefault="00E6004D" w:rsidP="00BF4184">
                <w:r w:rsidRPr="00BF4184">
                  <w:t>Row Head</w:t>
                </w:r>
              </w:p>
            </w:tc>
          </w:sdtContent>
        </w:sdt>
        <w:sdt>
          <w:sdtPr>
            <w:alias w:val="Table data:"/>
            <w:tag w:val="Table data:"/>
            <w:id w:val="143091368"/>
            <w:placeholder>
              <w:docPart w:val="4930E88F5A194678A6FF038683FE6674"/>
            </w:placeholder>
            <w:temporary/>
            <w:showingPlcHdr/>
            <w15:appearance w15:val="hidden"/>
          </w:sdtPr>
          <w:sdtEndPr/>
          <w:sdtContent>
            <w:tc>
              <w:tcPr>
                <w:tcW w:w="1872" w:type="dxa"/>
              </w:tcPr>
              <w:p w14:paraId="74F11E69" w14:textId="77777777" w:rsidR="00E6004D" w:rsidRPr="00BF4184" w:rsidRDefault="00E6004D" w:rsidP="00BF4184">
                <w:r w:rsidRPr="00BF4184">
                  <w:t>789</w:t>
                </w:r>
              </w:p>
            </w:tc>
          </w:sdtContent>
        </w:sdt>
        <w:sdt>
          <w:sdtPr>
            <w:alias w:val="Table data:"/>
            <w:tag w:val="Table data:"/>
            <w:id w:val="-961350932"/>
            <w:placeholder>
              <w:docPart w:val="54A5510A12C64A3094EF75F7D90EB071"/>
            </w:placeholder>
            <w:temporary/>
            <w:showingPlcHdr/>
            <w15:appearance w15:val="hidden"/>
          </w:sdtPr>
          <w:sdtEndPr/>
          <w:sdtContent>
            <w:tc>
              <w:tcPr>
                <w:tcW w:w="1872" w:type="dxa"/>
              </w:tcPr>
              <w:p w14:paraId="6128A352" w14:textId="77777777" w:rsidR="00E6004D" w:rsidRPr="00BF4184" w:rsidRDefault="00E6004D" w:rsidP="00BF4184">
                <w:r w:rsidRPr="00BF4184">
                  <w:t>789</w:t>
                </w:r>
              </w:p>
            </w:tc>
          </w:sdtContent>
        </w:sdt>
        <w:sdt>
          <w:sdtPr>
            <w:alias w:val="Table data:"/>
            <w:tag w:val="Table data:"/>
            <w:id w:val="-2023539032"/>
            <w:placeholder>
              <w:docPart w:val="0553551DBE0E48E6B500E98905294941"/>
            </w:placeholder>
            <w:temporary/>
            <w:showingPlcHdr/>
            <w15:appearance w15:val="hidden"/>
          </w:sdtPr>
          <w:sdtEndPr/>
          <w:sdtContent>
            <w:tc>
              <w:tcPr>
                <w:tcW w:w="1872" w:type="dxa"/>
              </w:tcPr>
              <w:p w14:paraId="6F0E6052" w14:textId="77777777" w:rsidR="00E6004D" w:rsidRPr="00BF4184" w:rsidRDefault="00E6004D" w:rsidP="00BF4184">
                <w:r w:rsidRPr="00BF4184">
                  <w:t>789</w:t>
                </w:r>
              </w:p>
            </w:tc>
          </w:sdtContent>
        </w:sdt>
        <w:sdt>
          <w:sdtPr>
            <w:alias w:val="Table data:"/>
            <w:tag w:val="Table data:"/>
            <w:id w:val="-1358728049"/>
            <w:placeholder>
              <w:docPart w:val="6E756D9CC01C4966B32F082B1BFAA698"/>
            </w:placeholder>
            <w:temporary/>
            <w:showingPlcHdr/>
            <w15:appearance w15:val="hidden"/>
          </w:sdtPr>
          <w:sdtEndPr/>
          <w:sdtContent>
            <w:tc>
              <w:tcPr>
                <w:tcW w:w="1872" w:type="dxa"/>
              </w:tcPr>
              <w:p w14:paraId="15921A56" w14:textId="77777777" w:rsidR="00E6004D" w:rsidRPr="00BF4184" w:rsidRDefault="00E6004D" w:rsidP="00BF4184">
                <w:r w:rsidRPr="00BF4184">
                  <w:t>789</w:t>
                </w:r>
              </w:p>
            </w:tc>
          </w:sdtContent>
        </w:sdt>
      </w:tr>
      <w:tr w:rsidR="00E6004D" w:rsidRPr="00BF4184" w14:paraId="188CA4D4" w14:textId="77777777" w:rsidTr="00BF4184">
        <w:sdt>
          <w:sdtPr>
            <w:alias w:val="Row Head:"/>
            <w:tag w:val="Row Head:"/>
            <w:id w:val="-1816319134"/>
            <w:placeholder>
              <w:docPart w:val="2CA46F3D57FA4D259E8A586A04CEE397"/>
            </w:placeholder>
            <w:temporary/>
            <w:showingPlcHdr/>
            <w15:appearance w15:val="hidden"/>
          </w:sdtPr>
          <w:sdtEndPr/>
          <w:sdtContent>
            <w:tc>
              <w:tcPr>
                <w:tcW w:w="1872" w:type="dxa"/>
              </w:tcPr>
              <w:p w14:paraId="71A357E5" w14:textId="77777777" w:rsidR="00E6004D" w:rsidRPr="00BF4184" w:rsidRDefault="00E6004D" w:rsidP="00BF4184">
                <w:r w:rsidRPr="00BF4184">
                  <w:t>Row Head</w:t>
                </w:r>
              </w:p>
            </w:tc>
          </w:sdtContent>
        </w:sdt>
        <w:sdt>
          <w:sdtPr>
            <w:alias w:val="Table data:"/>
            <w:tag w:val="Table data:"/>
            <w:id w:val="-1126006529"/>
            <w:placeholder>
              <w:docPart w:val="98FEECEA4FE446258BE984624578A8DB"/>
            </w:placeholder>
            <w:temporary/>
            <w:showingPlcHdr/>
            <w15:appearance w15:val="hidden"/>
          </w:sdtPr>
          <w:sdtEndPr/>
          <w:sdtContent>
            <w:tc>
              <w:tcPr>
                <w:tcW w:w="1872" w:type="dxa"/>
              </w:tcPr>
              <w:p w14:paraId="226FD6F7" w14:textId="77777777" w:rsidR="00E6004D" w:rsidRPr="00BF4184" w:rsidRDefault="00E6004D" w:rsidP="00BF4184">
                <w:r w:rsidRPr="00BF4184">
                  <w:t>123</w:t>
                </w:r>
              </w:p>
            </w:tc>
          </w:sdtContent>
        </w:sdt>
        <w:sdt>
          <w:sdtPr>
            <w:alias w:val="Table data:"/>
            <w:tag w:val="Table data:"/>
            <w:id w:val="-1664535047"/>
            <w:placeholder>
              <w:docPart w:val="9A4448C3BBCD4A9C92FC79E6B0B7C265"/>
            </w:placeholder>
            <w:temporary/>
            <w:showingPlcHdr/>
            <w15:appearance w15:val="hidden"/>
          </w:sdtPr>
          <w:sdtEndPr/>
          <w:sdtContent>
            <w:tc>
              <w:tcPr>
                <w:tcW w:w="1872" w:type="dxa"/>
              </w:tcPr>
              <w:p w14:paraId="3796956D" w14:textId="77777777" w:rsidR="00E6004D" w:rsidRPr="00BF4184" w:rsidRDefault="00E6004D" w:rsidP="00BF4184">
                <w:r w:rsidRPr="00BF4184">
                  <w:t>123</w:t>
                </w:r>
              </w:p>
            </w:tc>
          </w:sdtContent>
        </w:sdt>
        <w:sdt>
          <w:sdtPr>
            <w:alias w:val="Table data:"/>
            <w:tag w:val="Table data:"/>
            <w:id w:val="793413143"/>
            <w:placeholder>
              <w:docPart w:val="5D3465BCCB3D45F1AF6C856775BFBAE0"/>
            </w:placeholder>
            <w:temporary/>
            <w:showingPlcHdr/>
            <w15:appearance w15:val="hidden"/>
          </w:sdtPr>
          <w:sdtEndPr/>
          <w:sdtContent>
            <w:tc>
              <w:tcPr>
                <w:tcW w:w="1872" w:type="dxa"/>
              </w:tcPr>
              <w:p w14:paraId="26EF4C51" w14:textId="77777777" w:rsidR="00E6004D" w:rsidRPr="00BF4184" w:rsidRDefault="00E6004D" w:rsidP="00BF4184">
                <w:r w:rsidRPr="00BF4184">
                  <w:t>123</w:t>
                </w:r>
              </w:p>
            </w:tc>
          </w:sdtContent>
        </w:sdt>
        <w:sdt>
          <w:sdtPr>
            <w:alias w:val="Table data:"/>
            <w:tag w:val="Table data:"/>
            <w:id w:val="-705955148"/>
            <w:placeholder>
              <w:docPart w:val="269A34EB850B4472BCF1D3FB26853756"/>
            </w:placeholder>
            <w:temporary/>
            <w:showingPlcHdr/>
            <w15:appearance w15:val="hidden"/>
          </w:sdtPr>
          <w:sdtEndPr/>
          <w:sdtContent>
            <w:tc>
              <w:tcPr>
                <w:tcW w:w="1872" w:type="dxa"/>
              </w:tcPr>
              <w:p w14:paraId="454F9179" w14:textId="77777777" w:rsidR="00E6004D" w:rsidRPr="00BF4184" w:rsidRDefault="00E6004D" w:rsidP="00BF4184">
                <w:r w:rsidRPr="00BF4184">
                  <w:t>123</w:t>
                </w:r>
              </w:p>
            </w:tc>
          </w:sdtContent>
        </w:sdt>
      </w:tr>
      <w:tr w:rsidR="00E6004D" w:rsidRPr="00BF4184" w14:paraId="21657BFC" w14:textId="77777777" w:rsidTr="00BF4184">
        <w:sdt>
          <w:sdtPr>
            <w:alias w:val="Row Head:"/>
            <w:tag w:val="Row Head:"/>
            <w:id w:val="1343273948"/>
            <w:placeholder>
              <w:docPart w:val="93976EE175904F6286ABEB07C021C003"/>
            </w:placeholder>
            <w:temporary/>
            <w:showingPlcHdr/>
            <w15:appearance w15:val="hidden"/>
          </w:sdtPr>
          <w:sdtEndPr/>
          <w:sdtContent>
            <w:tc>
              <w:tcPr>
                <w:tcW w:w="1872" w:type="dxa"/>
              </w:tcPr>
              <w:p w14:paraId="669C12A2" w14:textId="77777777" w:rsidR="00E6004D" w:rsidRPr="00BF4184" w:rsidRDefault="00E6004D" w:rsidP="00BF4184">
                <w:r w:rsidRPr="00BF4184">
                  <w:t>Row Head</w:t>
                </w:r>
              </w:p>
            </w:tc>
          </w:sdtContent>
        </w:sdt>
        <w:sdt>
          <w:sdtPr>
            <w:alias w:val="Table data:"/>
            <w:tag w:val="Table data:"/>
            <w:id w:val="1340502274"/>
            <w:placeholder>
              <w:docPart w:val="6229554E1BB34F059B7084E922635D94"/>
            </w:placeholder>
            <w:temporary/>
            <w:showingPlcHdr/>
            <w15:appearance w15:val="hidden"/>
          </w:sdtPr>
          <w:sdtEndPr/>
          <w:sdtContent>
            <w:tc>
              <w:tcPr>
                <w:tcW w:w="1872" w:type="dxa"/>
              </w:tcPr>
              <w:p w14:paraId="0C83C4D8" w14:textId="77777777" w:rsidR="00E6004D" w:rsidRPr="00BF4184" w:rsidRDefault="00E6004D" w:rsidP="00BF4184">
                <w:r w:rsidRPr="00BF4184">
                  <w:t>456</w:t>
                </w:r>
              </w:p>
            </w:tc>
          </w:sdtContent>
        </w:sdt>
        <w:sdt>
          <w:sdtPr>
            <w:alias w:val="Table data:"/>
            <w:tag w:val="Table data:"/>
            <w:id w:val="1123895777"/>
            <w:placeholder>
              <w:docPart w:val="D8BD28CF4FF44A60996D43FB8C2FF54B"/>
            </w:placeholder>
            <w:temporary/>
            <w:showingPlcHdr/>
            <w15:appearance w15:val="hidden"/>
          </w:sdtPr>
          <w:sdtEndPr/>
          <w:sdtContent>
            <w:tc>
              <w:tcPr>
                <w:tcW w:w="1872" w:type="dxa"/>
              </w:tcPr>
              <w:p w14:paraId="36234CD7" w14:textId="77777777" w:rsidR="00E6004D" w:rsidRPr="00BF4184" w:rsidRDefault="00E6004D" w:rsidP="00BF4184">
                <w:r w:rsidRPr="00BF4184">
                  <w:t>456</w:t>
                </w:r>
              </w:p>
            </w:tc>
          </w:sdtContent>
        </w:sdt>
        <w:sdt>
          <w:sdtPr>
            <w:alias w:val="Table data:"/>
            <w:tag w:val="Table data:"/>
            <w:id w:val="-1354022435"/>
            <w:placeholder>
              <w:docPart w:val="C082FE53E2AB467A9B52F67DE09FE59B"/>
            </w:placeholder>
            <w:temporary/>
            <w:showingPlcHdr/>
            <w15:appearance w15:val="hidden"/>
          </w:sdtPr>
          <w:sdtEndPr/>
          <w:sdtContent>
            <w:tc>
              <w:tcPr>
                <w:tcW w:w="1872" w:type="dxa"/>
              </w:tcPr>
              <w:p w14:paraId="03479AB1" w14:textId="77777777" w:rsidR="00E6004D" w:rsidRPr="00BF4184" w:rsidRDefault="00E6004D" w:rsidP="00BF4184">
                <w:r w:rsidRPr="00BF4184">
                  <w:t>456</w:t>
                </w:r>
              </w:p>
            </w:tc>
          </w:sdtContent>
        </w:sdt>
        <w:sdt>
          <w:sdtPr>
            <w:alias w:val="Table data:"/>
            <w:tag w:val="Table data:"/>
            <w:id w:val="1583876576"/>
            <w:placeholder>
              <w:docPart w:val="A6B1764D59C743AC9F9665EF31B14AB1"/>
            </w:placeholder>
            <w:temporary/>
            <w:showingPlcHdr/>
            <w15:appearance w15:val="hidden"/>
          </w:sdtPr>
          <w:sdtEndPr/>
          <w:sdtContent>
            <w:tc>
              <w:tcPr>
                <w:tcW w:w="1872" w:type="dxa"/>
              </w:tcPr>
              <w:p w14:paraId="6D062FD2" w14:textId="77777777" w:rsidR="00E6004D" w:rsidRPr="00BF4184" w:rsidRDefault="00E6004D" w:rsidP="00BF4184">
                <w:r w:rsidRPr="00BF4184">
                  <w:t>456</w:t>
                </w:r>
              </w:p>
            </w:tc>
          </w:sdtContent>
        </w:sdt>
      </w:tr>
      <w:tr w:rsidR="00E6004D" w:rsidRPr="00BF4184" w14:paraId="65CB26C2" w14:textId="77777777" w:rsidTr="00BF4184">
        <w:sdt>
          <w:sdtPr>
            <w:alias w:val="Row Head:"/>
            <w:tag w:val="Row Head:"/>
            <w:id w:val="-1439600689"/>
            <w:placeholder>
              <w:docPart w:val="3173B1026D19458EB440AE0493B3961C"/>
            </w:placeholder>
            <w:temporary/>
            <w:showingPlcHdr/>
            <w15:appearance w15:val="hidden"/>
          </w:sdtPr>
          <w:sdtEndPr/>
          <w:sdtContent>
            <w:tc>
              <w:tcPr>
                <w:tcW w:w="1872" w:type="dxa"/>
              </w:tcPr>
              <w:p w14:paraId="4D52444B" w14:textId="77777777" w:rsidR="00E6004D" w:rsidRPr="00BF4184" w:rsidRDefault="00E6004D" w:rsidP="00BF4184">
                <w:r w:rsidRPr="00BF4184">
                  <w:t>Row Head</w:t>
                </w:r>
              </w:p>
            </w:tc>
          </w:sdtContent>
        </w:sdt>
        <w:sdt>
          <w:sdtPr>
            <w:alias w:val="Table data:"/>
            <w:tag w:val="Table data:"/>
            <w:id w:val="-1490947208"/>
            <w:placeholder>
              <w:docPart w:val="22905064104549609B681CF9DD182CC1"/>
            </w:placeholder>
            <w:temporary/>
            <w:showingPlcHdr/>
            <w15:appearance w15:val="hidden"/>
          </w:sdtPr>
          <w:sdtEndPr/>
          <w:sdtContent>
            <w:tc>
              <w:tcPr>
                <w:tcW w:w="1872" w:type="dxa"/>
              </w:tcPr>
              <w:p w14:paraId="6812D19A" w14:textId="77777777" w:rsidR="00E6004D" w:rsidRPr="00BF4184" w:rsidRDefault="00E6004D" w:rsidP="00BF4184">
                <w:r w:rsidRPr="00BF4184">
                  <w:t>789</w:t>
                </w:r>
              </w:p>
            </w:tc>
          </w:sdtContent>
        </w:sdt>
        <w:sdt>
          <w:sdtPr>
            <w:alias w:val="Table data:"/>
            <w:tag w:val="Table data:"/>
            <w:id w:val="-470683202"/>
            <w:placeholder>
              <w:docPart w:val="8E274C8C83FD4F09ADC600526A8D4A5A"/>
            </w:placeholder>
            <w:temporary/>
            <w:showingPlcHdr/>
            <w15:appearance w15:val="hidden"/>
          </w:sdtPr>
          <w:sdtEndPr/>
          <w:sdtContent>
            <w:tc>
              <w:tcPr>
                <w:tcW w:w="1872" w:type="dxa"/>
              </w:tcPr>
              <w:p w14:paraId="34FFF16A" w14:textId="77777777" w:rsidR="00E6004D" w:rsidRPr="00BF4184" w:rsidRDefault="00E6004D" w:rsidP="00BF4184">
                <w:r w:rsidRPr="00BF4184">
                  <w:t>789</w:t>
                </w:r>
              </w:p>
            </w:tc>
          </w:sdtContent>
        </w:sdt>
        <w:sdt>
          <w:sdtPr>
            <w:alias w:val="Table data:"/>
            <w:tag w:val="Table data:"/>
            <w:id w:val="1440877877"/>
            <w:placeholder>
              <w:docPart w:val="103D75664A43457BBA6BD87DFAEDB371"/>
            </w:placeholder>
            <w:temporary/>
            <w:showingPlcHdr/>
            <w15:appearance w15:val="hidden"/>
          </w:sdtPr>
          <w:sdtEndPr/>
          <w:sdtContent>
            <w:tc>
              <w:tcPr>
                <w:tcW w:w="1872" w:type="dxa"/>
              </w:tcPr>
              <w:p w14:paraId="59DD3BA2" w14:textId="77777777" w:rsidR="00E6004D" w:rsidRPr="00BF4184" w:rsidRDefault="00E6004D" w:rsidP="00BF4184">
                <w:r w:rsidRPr="00BF4184">
                  <w:t>789</w:t>
                </w:r>
              </w:p>
            </w:tc>
          </w:sdtContent>
        </w:sdt>
        <w:sdt>
          <w:sdtPr>
            <w:alias w:val="Table data:"/>
            <w:tag w:val="Table data:"/>
            <w:id w:val="695431633"/>
            <w:placeholder>
              <w:docPart w:val="394D5FCAFBE243AFA9A404E027BDEE17"/>
            </w:placeholder>
            <w:temporary/>
            <w:showingPlcHdr/>
            <w15:appearance w15:val="hidden"/>
          </w:sdtPr>
          <w:sdtEndPr/>
          <w:sdtContent>
            <w:tc>
              <w:tcPr>
                <w:tcW w:w="1872" w:type="dxa"/>
              </w:tcPr>
              <w:p w14:paraId="1745A4AC" w14:textId="77777777" w:rsidR="00E6004D" w:rsidRPr="00BF4184" w:rsidRDefault="00E6004D" w:rsidP="00BF4184">
                <w:r w:rsidRPr="00BF4184">
                  <w:t>789</w:t>
                </w:r>
              </w:p>
            </w:tc>
          </w:sdtContent>
        </w:sdt>
      </w:tr>
    </w:tbl>
    <w:p w14:paraId="3D9ADD3C" w14:textId="77777777" w:rsidR="00E81978" w:rsidRDefault="005D3A03">
      <w:pPr>
        <w:pStyle w:val="TableFigure"/>
      </w:pPr>
      <w:r>
        <w:rPr>
          <w:rStyle w:val="Emphasis"/>
        </w:rPr>
        <w:t>Note</w:t>
      </w:r>
      <w:r>
        <w:t xml:space="preserve">:  </w:t>
      </w:r>
      <w:sdt>
        <w:sdtPr>
          <w:alias w:val="Table note text:"/>
          <w:tag w:val="Table note text:"/>
          <w:id w:val="668988805"/>
          <w:placeholder>
            <w:docPart w:val="01394503B3144A7E8431B0A8454E7995"/>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C01C46CDB0634220A778887AEAAB418B"/>
        </w:placeholder>
        <w:temporary/>
        <w:showingPlcHdr/>
        <w15:appearance w15:val="hidden"/>
      </w:sdtPr>
      <w:sdtEndPr/>
      <w:sdtContent>
        <w:p w14:paraId="79260AD4" w14:textId="77777777" w:rsidR="00E81978" w:rsidRDefault="005D3A03">
          <w:pPr>
            <w:pStyle w:val="SectionTitle"/>
          </w:pPr>
          <w:r w:rsidRPr="005D3A03">
            <w:t>Figures title:</w:t>
          </w:r>
        </w:p>
      </w:sdtContent>
    </w:sdt>
    <w:p w14:paraId="437A6485" w14:textId="77777777" w:rsidR="00E81978" w:rsidRDefault="005D3A03">
      <w:pPr>
        <w:pStyle w:val="NoSpacing"/>
      </w:pPr>
      <w:r>
        <w:rPr>
          <w:noProof/>
          <w:lang w:eastAsia="en-US"/>
        </w:rPr>
        <w:drawing>
          <wp:inline distT="0" distB="0" distL="0" distR="0" wp14:anchorId="72E82248" wp14:editId="4E782256">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6F25BF" w14:textId="77777777" w:rsidR="00E81978" w:rsidRDefault="005D3A03">
      <w:pPr>
        <w:pStyle w:val="TableFigure"/>
      </w:pPr>
      <w:r>
        <w:rPr>
          <w:rStyle w:val="Emphasis"/>
        </w:rPr>
        <w:t>Figure 1</w:t>
      </w:r>
      <w:r>
        <w:t xml:space="preserve">. </w:t>
      </w:r>
      <w:sdt>
        <w:sdtPr>
          <w:alias w:val="Figure 1 text:"/>
          <w:tag w:val="Figure 1 text:"/>
          <w:id w:val="1420302148"/>
          <w:placeholder>
            <w:docPart w:val="EC4F4B4E4A3F43BAABA62E427D9B4224"/>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4807EBA6"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F90B2" w14:textId="77777777" w:rsidR="008C1AC8" w:rsidRDefault="008C1AC8">
      <w:pPr>
        <w:spacing w:line="240" w:lineRule="auto"/>
      </w:pPr>
      <w:r>
        <w:separator/>
      </w:r>
    </w:p>
    <w:p w14:paraId="2FAED442" w14:textId="77777777" w:rsidR="008C1AC8" w:rsidRDefault="008C1AC8"/>
  </w:endnote>
  <w:endnote w:type="continuationSeparator" w:id="0">
    <w:p w14:paraId="7D76CC70" w14:textId="77777777" w:rsidR="008C1AC8" w:rsidRDefault="008C1AC8">
      <w:pPr>
        <w:spacing w:line="240" w:lineRule="auto"/>
      </w:pPr>
      <w:r>
        <w:continuationSeparator/>
      </w:r>
    </w:p>
    <w:p w14:paraId="518DCE09" w14:textId="77777777" w:rsidR="008C1AC8" w:rsidRDefault="008C1A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4BA5" w14:textId="77777777" w:rsidR="008C1AC8" w:rsidRDefault="008C1AC8">
      <w:pPr>
        <w:spacing w:line="240" w:lineRule="auto"/>
      </w:pPr>
      <w:r>
        <w:separator/>
      </w:r>
    </w:p>
    <w:p w14:paraId="5902AF1D" w14:textId="77777777" w:rsidR="008C1AC8" w:rsidRDefault="008C1AC8"/>
  </w:footnote>
  <w:footnote w:type="continuationSeparator" w:id="0">
    <w:p w14:paraId="6EF4CFF2" w14:textId="77777777" w:rsidR="008C1AC8" w:rsidRDefault="008C1AC8">
      <w:pPr>
        <w:spacing w:line="240" w:lineRule="auto"/>
      </w:pPr>
      <w:r>
        <w:continuationSeparator/>
      </w:r>
    </w:p>
    <w:p w14:paraId="40DA78FD" w14:textId="77777777" w:rsidR="008C1AC8" w:rsidRDefault="008C1A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2D66" w14:textId="77777777" w:rsidR="00E81978" w:rsidRDefault="00044774">
    <w:pPr>
      <w:pStyle w:val="Header"/>
    </w:pPr>
    <w:sdt>
      <w:sdtPr>
        <w:rPr>
          <w:rStyle w:val="Strong"/>
        </w:rPr>
        <w:alias w:val="Running head"/>
        <w:tag w:val=""/>
        <w:id w:val="12739865"/>
        <w:placeholder>
          <w:docPart w:val="C01C46CDB0634220A778887AEAAB418B"/>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208C" w14:textId="77777777" w:rsidR="00E81978" w:rsidRDefault="005D3A03">
    <w:pPr>
      <w:pStyle w:val="Header"/>
      <w:rPr>
        <w:rStyle w:val="Strong"/>
      </w:rPr>
    </w:pPr>
    <w:r>
      <w:t xml:space="preserve">Running head: </w:t>
    </w:r>
    <w:sdt>
      <w:sdtPr>
        <w:rPr>
          <w:rStyle w:val="Strong"/>
        </w:rPr>
        <w:alias w:val="Running head"/>
        <w:tag w:val=""/>
        <w:id w:val="-696842620"/>
        <w:placeholder>
          <w:docPart w:val="EC4F4B4E4A3F43BAABA62E427D9B422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1638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51"/>
    <w:rsid w:val="00044774"/>
    <w:rsid w:val="000574AD"/>
    <w:rsid w:val="00076EB2"/>
    <w:rsid w:val="000B349D"/>
    <w:rsid w:val="000D3F41"/>
    <w:rsid w:val="000E4C62"/>
    <w:rsid w:val="00111538"/>
    <w:rsid w:val="00157C4F"/>
    <w:rsid w:val="00162523"/>
    <w:rsid w:val="001A130B"/>
    <w:rsid w:val="001A6506"/>
    <w:rsid w:val="001D3BF5"/>
    <w:rsid w:val="00286464"/>
    <w:rsid w:val="00355DCA"/>
    <w:rsid w:val="0036435E"/>
    <w:rsid w:val="0038732D"/>
    <w:rsid w:val="003A0B52"/>
    <w:rsid w:val="003E406B"/>
    <w:rsid w:val="00436F72"/>
    <w:rsid w:val="00444B8E"/>
    <w:rsid w:val="004D179E"/>
    <w:rsid w:val="004F663A"/>
    <w:rsid w:val="00523746"/>
    <w:rsid w:val="00543BBA"/>
    <w:rsid w:val="00547500"/>
    <w:rsid w:val="00551A02"/>
    <w:rsid w:val="005534FA"/>
    <w:rsid w:val="005A0AE5"/>
    <w:rsid w:val="005D3A03"/>
    <w:rsid w:val="005F6753"/>
    <w:rsid w:val="00602E80"/>
    <w:rsid w:val="0064480E"/>
    <w:rsid w:val="006B5312"/>
    <w:rsid w:val="006F334D"/>
    <w:rsid w:val="006F74EE"/>
    <w:rsid w:val="00700C1B"/>
    <w:rsid w:val="007D5168"/>
    <w:rsid w:val="007F5F51"/>
    <w:rsid w:val="008002C0"/>
    <w:rsid w:val="00801E95"/>
    <w:rsid w:val="00827208"/>
    <w:rsid w:val="00836817"/>
    <w:rsid w:val="008B4787"/>
    <w:rsid w:val="008C1AC8"/>
    <w:rsid w:val="008C2F82"/>
    <w:rsid w:val="008C5323"/>
    <w:rsid w:val="009573CE"/>
    <w:rsid w:val="00961F2A"/>
    <w:rsid w:val="009A6A3B"/>
    <w:rsid w:val="009C640D"/>
    <w:rsid w:val="009D6B6E"/>
    <w:rsid w:val="00A431A8"/>
    <w:rsid w:val="00A72D7D"/>
    <w:rsid w:val="00AC0AAA"/>
    <w:rsid w:val="00AE4DAB"/>
    <w:rsid w:val="00B446D8"/>
    <w:rsid w:val="00B5375A"/>
    <w:rsid w:val="00B70983"/>
    <w:rsid w:val="00B823AA"/>
    <w:rsid w:val="00BA0002"/>
    <w:rsid w:val="00BA45DB"/>
    <w:rsid w:val="00BF4184"/>
    <w:rsid w:val="00C0601E"/>
    <w:rsid w:val="00C31D30"/>
    <w:rsid w:val="00C3401E"/>
    <w:rsid w:val="00C93263"/>
    <w:rsid w:val="00CA42A9"/>
    <w:rsid w:val="00CD6E39"/>
    <w:rsid w:val="00CF6E91"/>
    <w:rsid w:val="00D254F4"/>
    <w:rsid w:val="00D277E3"/>
    <w:rsid w:val="00D66950"/>
    <w:rsid w:val="00D85B68"/>
    <w:rsid w:val="00D912C7"/>
    <w:rsid w:val="00E448AE"/>
    <w:rsid w:val="00E44E39"/>
    <w:rsid w:val="00E4668C"/>
    <w:rsid w:val="00E6004D"/>
    <w:rsid w:val="00E81978"/>
    <w:rsid w:val="00E97E6E"/>
    <w:rsid w:val="00EA4ABB"/>
    <w:rsid w:val="00F15F5E"/>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0FC7AC9"/>
  <w15:chartTrackingRefBased/>
  <w15:docId w15:val="{C0EA7513-A2EF-492A-830C-661C9213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64480E"/>
    <w:rPr>
      <w:color w:val="5F5F5F" w:themeColor="hyperlink"/>
      <w:u w:val="single"/>
    </w:rPr>
  </w:style>
  <w:style w:type="character" w:styleId="UnresolvedMention">
    <w:name w:val="Unresolved Mention"/>
    <w:basedOn w:val="DefaultParagraphFont"/>
    <w:uiPriority w:val="99"/>
    <w:semiHidden/>
    <w:unhideWhenUsed/>
    <w:rsid w:val="0064480E"/>
    <w:rPr>
      <w:color w:val="605E5C"/>
      <w:shd w:val="clear" w:color="auto" w:fill="E1DFDD"/>
    </w:rPr>
  </w:style>
  <w:style w:type="paragraph" w:customStyle="1" w:styleId="Textbody">
    <w:name w:val="Text body"/>
    <w:basedOn w:val="Normal"/>
    <w:qFormat/>
    <w:rsid w:val="0064480E"/>
    <w:pPr>
      <w:suppressAutoHyphens/>
      <w:spacing w:after="140" w:line="276" w:lineRule="auto"/>
      <w:ind w:firstLine="0"/>
      <w:textAlignment w:val="baseline"/>
    </w:pPr>
    <w:rPr>
      <w:rFonts w:ascii="Calibri" w:eastAsia="MS Mincho" w:hAnsi="Calibri" w:cs="DejaVu Sans"/>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727688">
      <w:bodyDiv w:val="1"/>
      <w:marLeft w:val="0"/>
      <w:marRight w:val="0"/>
      <w:marTop w:val="0"/>
      <w:marBottom w:val="0"/>
      <w:divBdr>
        <w:top w:val="none" w:sz="0" w:space="0" w:color="auto"/>
        <w:left w:val="none" w:sz="0" w:space="0" w:color="auto"/>
        <w:bottom w:val="none" w:sz="0" w:space="0" w:color="auto"/>
        <w:right w:val="none" w:sz="0" w:space="0" w:color="auto"/>
      </w:divBdr>
    </w:div>
    <w:div w:id="279457627">
      <w:bodyDiv w:val="1"/>
      <w:marLeft w:val="0"/>
      <w:marRight w:val="0"/>
      <w:marTop w:val="0"/>
      <w:marBottom w:val="0"/>
      <w:divBdr>
        <w:top w:val="none" w:sz="0" w:space="0" w:color="auto"/>
        <w:left w:val="none" w:sz="0" w:space="0" w:color="auto"/>
        <w:bottom w:val="none" w:sz="0" w:space="0" w:color="auto"/>
        <w:right w:val="none" w:sz="0" w:space="0" w:color="auto"/>
      </w:divBdr>
      <w:divsChild>
        <w:div w:id="2045247752">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207983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17264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698486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62654391">
      <w:bodyDiv w:val="1"/>
      <w:marLeft w:val="0"/>
      <w:marRight w:val="0"/>
      <w:marTop w:val="0"/>
      <w:marBottom w:val="0"/>
      <w:divBdr>
        <w:top w:val="none" w:sz="0" w:space="0" w:color="auto"/>
        <w:left w:val="none" w:sz="0" w:space="0" w:color="auto"/>
        <w:bottom w:val="none" w:sz="0" w:space="0" w:color="auto"/>
        <w:right w:val="none" w:sz="0" w:space="0" w:color="auto"/>
      </w:divBdr>
      <w:divsChild>
        <w:div w:id="233709433">
          <w:marLeft w:val="0"/>
          <w:marRight w:val="0"/>
          <w:marTop w:val="0"/>
          <w:marBottom w:val="0"/>
          <w:divBdr>
            <w:top w:val="none" w:sz="0" w:space="0" w:color="auto"/>
            <w:left w:val="none" w:sz="0" w:space="0" w:color="auto"/>
            <w:bottom w:val="none" w:sz="0" w:space="0" w:color="auto"/>
            <w:right w:val="none" w:sz="0" w:space="0" w:color="auto"/>
          </w:divBdr>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15356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524029">
      <w:bodyDiv w:val="1"/>
      <w:marLeft w:val="0"/>
      <w:marRight w:val="0"/>
      <w:marTop w:val="0"/>
      <w:marBottom w:val="0"/>
      <w:divBdr>
        <w:top w:val="none" w:sz="0" w:space="0" w:color="auto"/>
        <w:left w:val="none" w:sz="0" w:space="0" w:color="auto"/>
        <w:bottom w:val="none" w:sz="0" w:space="0" w:color="auto"/>
        <w:right w:val="none" w:sz="0" w:space="0" w:color="auto"/>
      </w:divBdr>
    </w:div>
    <w:div w:id="1777871255">
      <w:bodyDiv w:val="1"/>
      <w:marLeft w:val="0"/>
      <w:marRight w:val="0"/>
      <w:marTop w:val="0"/>
      <w:marBottom w:val="0"/>
      <w:divBdr>
        <w:top w:val="none" w:sz="0" w:space="0" w:color="auto"/>
        <w:left w:val="none" w:sz="0" w:space="0" w:color="auto"/>
        <w:bottom w:val="none" w:sz="0" w:space="0" w:color="auto"/>
        <w:right w:val="none" w:sz="0" w:space="0" w:color="auto"/>
      </w:divBdr>
      <w:divsChild>
        <w:div w:id="120563232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6977769">
      <w:bodyDiv w:val="1"/>
      <w:marLeft w:val="0"/>
      <w:marRight w:val="0"/>
      <w:marTop w:val="0"/>
      <w:marBottom w:val="0"/>
      <w:divBdr>
        <w:top w:val="none" w:sz="0" w:space="0" w:color="auto"/>
        <w:left w:val="none" w:sz="0" w:space="0" w:color="auto"/>
        <w:bottom w:val="none" w:sz="0" w:space="0" w:color="auto"/>
        <w:right w:val="none" w:sz="0" w:space="0" w:color="auto"/>
      </w:divBdr>
    </w:div>
    <w:div w:id="2062514515">
      <w:bodyDiv w:val="1"/>
      <w:marLeft w:val="0"/>
      <w:marRight w:val="0"/>
      <w:marTop w:val="0"/>
      <w:marBottom w:val="0"/>
      <w:divBdr>
        <w:top w:val="none" w:sz="0" w:space="0" w:color="auto"/>
        <w:left w:val="none" w:sz="0" w:space="0" w:color="auto"/>
        <w:bottom w:val="none" w:sz="0" w:space="0" w:color="auto"/>
        <w:right w:val="none" w:sz="0" w:space="0" w:color="auto"/>
      </w:divBdr>
      <w:divsChild>
        <w:div w:id="2025471997">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stnet.gov/newsroom/blog/city-alexandria-va-utilizes-firstnet-911-remote-call-taking-during-pandemic"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du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D527A1B9BE4A6FB78A8086B7E16F84"/>
        <w:category>
          <w:name w:val="General"/>
          <w:gallery w:val="placeholder"/>
        </w:category>
        <w:types>
          <w:type w:val="bbPlcHdr"/>
        </w:types>
        <w:behaviors>
          <w:behavior w:val="content"/>
        </w:behaviors>
        <w:guid w:val="{D5075A0C-962F-4727-8E53-F7842339062A}"/>
      </w:docPartPr>
      <w:docPartBody>
        <w:p w:rsidR="00901942" w:rsidRDefault="00257876">
          <w:pPr>
            <w:pStyle w:val="23D527A1B9BE4A6FB78A8086B7E16F84"/>
          </w:pPr>
          <w:r>
            <w:t>[Title Here, up to 12 Words, on One to Two Lines]</w:t>
          </w:r>
        </w:p>
      </w:docPartBody>
    </w:docPart>
    <w:docPart>
      <w:docPartPr>
        <w:name w:val="8984568A9FCC4A1B8CB5467B03DABD77"/>
        <w:category>
          <w:name w:val="General"/>
          <w:gallery w:val="placeholder"/>
        </w:category>
        <w:types>
          <w:type w:val="bbPlcHdr"/>
        </w:types>
        <w:behaviors>
          <w:behavior w:val="content"/>
        </w:behaviors>
        <w:guid w:val="{FC76C1A6-F830-4DAC-8A00-8CBAD18E457A}"/>
      </w:docPartPr>
      <w:docPartBody>
        <w:p w:rsidR="00901942" w:rsidRDefault="00257876">
          <w:pPr>
            <w:pStyle w:val="8984568A9FCC4A1B8CB5467B03DABD77"/>
          </w:pPr>
          <w:r>
            <w:t>Author Note</w:t>
          </w:r>
        </w:p>
      </w:docPartBody>
    </w:docPart>
    <w:docPart>
      <w:docPartPr>
        <w:name w:val="836DFAE79B184E73AB515F937D0DACD4"/>
        <w:category>
          <w:name w:val="General"/>
          <w:gallery w:val="placeholder"/>
        </w:category>
        <w:types>
          <w:type w:val="bbPlcHdr"/>
        </w:types>
        <w:behaviors>
          <w:behavior w:val="content"/>
        </w:behaviors>
        <w:guid w:val="{789E0697-943E-4518-9359-41FAE11732E2}"/>
      </w:docPartPr>
      <w:docPartBody>
        <w:p w:rsidR="00901942" w:rsidRDefault="00257876">
          <w:pPr>
            <w:pStyle w:val="836DFAE79B184E73AB515F937D0DACD4"/>
          </w:pPr>
          <w:r>
            <w:t>Abstract</w:t>
          </w:r>
        </w:p>
      </w:docPartBody>
    </w:docPart>
    <w:docPart>
      <w:docPartPr>
        <w:name w:val="AD2971DC2F594796A331CDB0DD6112B6"/>
        <w:category>
          <w:name w:val="General"/>
          <w:gallery w:val="placeholder"/>
        </w:category>
        <w:types>
          <w:type w:val="bbPlcHdr"/>
        </w:types>
        <w:behaviors>
          <w:behavior w:val="content"/>
        </w:behaviors>
        <w:guid w:val="{35387584-F553-48F1-BBD4-0C9164A5E7EE}"/>
      </w:docPartPr>
      <w:docPartBody>
        <w:p w:rsidR="00901942" w:rsidRDefault="00257876">
          <w:pPr>
            <w:pStyle w:val="AD2971DC2F594796A331CDB0DD6112B6"/>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C4237213727466DBB3CBD212321BF3A"/>
        <w:category>
          <w:name w:val="General"/>
          <w:gallery w:val="placeholder"/>
        </w:category>
        <w:types>
          <w:type w:val="bbPlcHdr"/>
        </w:types>
        <w:behaviors>
          <w:behavior w:val="content"/>
        </w:behaviors>
        <w:guid w:val="{8B55C4F4-C25B-4BE8-B3B0-60FD118CF4CD}"/>
      </w:docPartPr>
      <w:docPartBody>
        <w:p w:rsidR="00901942" w:rsidRDefault="00257876">
          <w:pPr>
            <w:pStyle w:val="6C4237213727466DBB3CBD212321BF3A"/>
          </w:pPr>
          <w:r>
            <w:t>[Click here to add keywords.]</w:t>
          </w:r>
        </w:p>
      </w:docPartBody>
    </w:docPart>
    <w:docPart>
      <w:docPartPr>
        <w:name w:val="94E59725C000412D8CE3487056C49697"/>
        <w:category>
          <w:name w:val="General"/>
          <w:gallery w:val="placeholder"/>
        </w:category>
        <w:types>
          <w:type w:val="bbPlcHdr"/>
        </w:types>
        <w:behaviors>
          <w:behavior w:val="content"/>
        </w:behaviors>
        <w:guid w:val="{8140570E-7EE7-411C-9C97-B377190A8C27}"/>
      </w:docPartPr>
      <w:docPartBody>
        <w:p w:rsidR="00901942" w:rsidRDefault="00257876">
          <w:pPr>
            <w:pStyle w:val="94E59725C000412D8CE3487056C49697"/>
          </w:pPr>
          <w:r>
            <w:t>[Title Here, up to 12 Words, on One to Two Lines]</w:t>
          </w:r>
        </w:p>
      </w:docPartBody>
    </w:docPart>
    <w:docPart>
      <w:docPartPr>
        <w:name w:val="BEDF8D6957604ECA8DE9872231FBFCAA"/>
        <w:category>
          <w:name w:val="General"/>
          <w:gallery w:val="placeholder"/>
        </w:category>
        <w:types>
          <w:type w:val="bbPlcHdr"/>
        </w:types>
        <w:behaviors>
          <w:behavior w:val="content"/>
        </w:behaviors>
        <w:guid w:val="{8FFD7005-B6C5-452A-A6A7-A793CED9D656}"/>
      </w:docPartPr>
      <w:docPartBody>
        <w:p w:rsidR="00901942" w:rsidRDefault="00257876">
          <w:pPr>
            <w:pStyle w:val="BEDF8D6957604ECA8DE9872231FBFCAA"/>
          </w:pPr>
          <w:r>
            <w:t>[The first two heading levels get their own paragraph, as shown here.  Headings 3, 4, and 5 are run-in headings used at the beginning of the paragraph.]</w:t>
          </w:r>
        </w:p>
      </w:docPartBody>
    </w:docPart>
    <w:docPart>
      <w:docPartPr>
        <w:name w:val="E351025256CE49E69F092645A4B004EF"/>
        <w:category>
          <w:name w:val="General"/>
          <w:gallery w:val="placeholder"/>
        </w:category>
        <w:types>
          <w:type w:val="bbPlcHdr"/>
        </w:types>
        <w:behaviors>
          <w:behavior w:val="content"/>
        </w:behaviors>
        <w:guid w:val="{E0922856-B7B6-4B54-8872-2A43F08BADDB}"/>
      </w:docPartPr>
      <w:docPartBody>
        <w:p w:rsidR="00901942" w:rsidRDefault="00257876">
          <w:pPr>
            <w:pStyle w:val="E351025256CE49E69F092645A4B004EF"/>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62ABE31A2F1D497FA90F7FFA19AEEAB2"/>
        <w:category>
          <w:name w:val="General"/>
          <w:gallery w:val="placeholder"/>
        </w:category>
        <w:types>
          <w:type w:val="bbPlcHdr"/>
        </w:types>
        <w:behaviors>
          <w:behavior w:val="content"/>
        </w:behaviors>
        <w:guid w:val="{179F9F62-B304-46CA-BA2A-D59D3AEFD323}"/>
      </w:docPartPr>
      <w:docPartBody>
        <w:p w:rsidR="00901942" w:rsidRDefault="00257876">
          <w:pPr>
            <w:pStyle w:val="62ABE31A2F1D497FA90F7FFA19AEEAB2"/>
          </w:pPr>
          <w:r>
            <w:t>Last Name, Year</w:t>
          </w:r>
        </w:p>
      </w:docPartBody>
    </w:docPart>
    <w:docPart>
      <w:docPartPr>
        <w:name w:val="2B065444497B4B70A9659BB5B4A09EC7"/>
        <w:category>
          <w:name w:val="General"/>
          <w:gallery w:val="placeholder"/>
        </w:category>
        <w:types>
          <w:type w:val="bbPlcHdr"/>
        </w:types>
        <w:behaviors>
          <w:behavior w:val="content"/>
        </w:behaviors>
        <w:guid w:val="{0A8BFA67-63EC-4084-96ED-D6627654BB32}"/>
      </w:docPartPr>
      <w:docPartBody>
        <w:p w:rsidR="00901942" w:rsidRDefault="00257876">
          <w:pPr>
            <w:pStyle w:val="2B065444497B4B70A9659BB5B4A09EC7"/>
          </w:pPr>
          <w:r w:rsidRPr="00C31D30">
            <w:t>[Heading 5]</w:t>
          </w:r>
        </w:p>
      </w:docPartBody>
    </w:docPart>
    <w:docPart>
      <w:docPartPr>
        <w:name w:val="AD758DA4B3514B08A7A645B9815A0538"/>
        <w:category>
          <w:name w:val="General"/>
          <w:gallery w:val="placeholder"/>
        </w:category>
        <w:types>
          <w:type w:val="bbPlcHdr"/>
        </w:types>
        <w:behaviors>
          <w:behavior w:val="content"/>
        </w:behaviors>
        <w:guid w:val="{F5CF0906-C7B2-4BCA-BC3F-EFF393AA6CAC}"/>
      </w:docPartPr>
      <w:docPartBody>
        <w:p w:rsidR="00901942" w:rsidRDefault="00257876">
          <w:pPr>
            <w:pStyle w:val="AD758DA4B3514B08A7A645B9815A0538"/>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ADB8D05AEB54ECC8BC4DDA8B8A2516E"/>
        <w:category>
          <w:name w:val="General"/>
          <w:gallery w:val="placeholder"/>
        </w:category>
        <w:types>
          <w:type w:val="bbPlcHdr"/>
        </w:types>
        <w:behaviors>
          <w:behavior w:val="content"/>
        </w:behaviors>
        <w:guid w:val="{8657FDC0-B13C-4309-90F5-96ED2CA15C92}"/>
      </w:docPartPr>
      <w:docPartBody>
        <w:p w:rsidR="00901942" w:rsidRDefault="00257876">
          <w:pPr>
            <w:pStyle w:val="CADB8D05AEB54ECC8BC4DDA8B8A2516E"/>
          </w:pPr>
          <w:r>
            <w:t>Last Name, Year</w:t>
          </w:r>
        </w:p>
      </w:docPartBody>
    </w:docPart>
    <w:docPart>
      <w:docPartPr>
        <w:name w:val="D06F88A12DC44F5DBC68DEBCB6285DC3"/>
        <w:category>
          <w:name w:val="General"/>
          <w:gallery w:val="placeholder"/>
        </w:category>
        <w:types>
          <w:type w:val="bbPlcHdr"/>
        </w:types>
        <w:behaviors>
          <w:behavior w:val="content"/>
        </w:behaviors>
        <w:guid w:val="{2B06BF8F-A149-44C8-9A7F-6F15BF9FDC63}"/>
      </w:docPartPr>
      <w:docPartBody>
        <w:p w:rsidR="00901942" w:rsidRDefault="00257876">
          <w:pPr>
            <w:pStyle w:val="D06F88A12DC44F5DBC68DEBCB6285DC3"/>
          </w:pPr>
          <w:r>
            <w:t>Footnotes</w:t>
          </w:r>
        </w:p>
      </w:docPartBody>
    </w:docPart>
    <w:docPart>
      <w:docPartPr>
        <w:name w:val="FE5B4FEE4EB5492E823A55EC13FA7C60"/>
        <w:category>
          <w:name w:val="General"/>
          <w:gallery w:val="placeholder"/>
        </w:category>
        <w:types>
          <w:type w:val="bbPlcHdr"/>
        </w:types>
        <w:behaviors>
          <w:behavior w:val="content"/>
        </w:behaviors>
        <w:guid w:val="{C6B4C953-7A46-4D22-9C44-271BEB131734}"/>
      </w:docPartPr>
      <w:docPartBody>
        <w:p w:rsidR="00901942" w:rsidRDefault="00257876">
          <w:pPr>
            <w:pStyle w:val="FE5B4FEE4EB5492E823A55EC13FA7C60"/>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EB86DDED172B41C99B9D2DB94C976070"/>
        <w:category>
          <w:name w:val="General"/>
          <w:gallery w:val="placeholder"/>
        </w:category>
        <w:types>
          <w:type w:val="bbPlcHdr"/>
        </w:types>
        <w:behaviors>
          <w:behavior w:val="content"/>
        </w:behaviors>
        <w:guid w:val="{EA3B6F88-2BDE-46F3-893E-87AEB5B275FC}"/>
      </w:docPartPr>
      <w:docPartBody>
        <w:p w:rsidR="00901942" w:rsidRDefault="00257876">
          <w:pPr>
            <w:pStyle w:val="EB86DDED172B41C99B9D2DB94C976070"/>
          </w:pPr>
          <w:r w:rsidRPr="00C0601E">
            <w:t>[Table Title]</w:t>
          </w:r>
        </w:p>
      </w:docPartBody>
    </w:docPart>
    <w:docPart>
      <w:docPartPr>
        <w:name w:val="7F2BB440D82B4D2F9C1D7E71F9F0C4F9"/>
        <w:category>
          <w:name w:val="General"/>
          <w:gallery w:val="placeholder"/>
        </w:category>
        <w:types>
          <w:type w:val="bbPlcHdr"/>
        </w:types>
        <w:behaviors>
          <w:behavior w:val="content"/>
        </w:behaviors>
        <w:guid w:val="{F986BCB4-3E5A-4F46-83B9-C3FCAE1017EC}"/>
      </w:docPartPr>
      <w:docPartBody>
        <w:p w:rsidR="00901942" w:rsidRDefault="00257876">
          <w:pPr>
            <w:pStyle w:val="7F2BB440D82B4D2F9C1D7E71F9F0C4F9"/>
          </w:pPr>
          <w:r w:rsidRPr="00BF4184">
            <w:t>Column Head</w:t>
          </w:r>
        </w:p>
      </w:docPartBody>
    </w:docPart>
    <w:docPart>
      <w:docPartPr>
        <w:name w:val="60741EE3131D4659884058155BF17EA5"/>
        <w:category>
          <w:name w:val="General"/>
          <w:gallery w:val="placeholder"/>
        </w:category>
        <w:types>
          <w:type w:val="bbPlcHdr"/>
        </w:types>
        <w:behaviors>
          <w:behavior w:val="content"/>
        </w:behaviors>
        <w:guid w:val="{4DE77BD4-0A0D-4280-8BB6-8FE94F3D5553}"/>
      </w:docPartPr>
      <w:docPartBody>
        <w:p w:rsidR="00901942" w:rsidRDefault="00257876">
          <w:pPr>
            <w:pStyle w:val="60741EE3131D4659884058155BF17EA5"/>
          </w:pPr>
          <w:r w:rsidRPr="00BF4184">
            <w:t>Column Head</w:t>
          </w:r>
        </w:p>
      </w:docPartBody>
    </w:docPart>
    <w:docPart>
      <w:docPartPr>
        <w:name w:val="91A7F20458C640D6BEE25CA66385A37C"/>
        <w:category>
          <w:name w:val="General"/>
          <w:gallery w:val="placeholder"/>
        </w:category>
        <w:types>
          <w:type w:val="bbPlcHdr"/>
        </w:types>
        <w:behaviors>
          <w:behavior w:val="content"/>
        </w:behaviors>
        <w:guid w:val="{F200BE20-0962-4B6F-9530-C6C02E00C36B}"/>
      </w:docPartPr>
      <w:docPartBody>
        <w:p w:rsidR="00901942" w:rsidRDefault="00257876">
          <w:pPr>
            <w:pStyle w:val="91A7F20458C640D6BEE25CA66385A37C"/>
          </w:pPr>
          <w:r w:rsidRPr="00BF4184">
            <w:t>Column Head</w:t>
          </w:r>
        </w:p>
      </w:docPartBody>
    </w:docPart>
    <w:docPart>
      <w:docPartPr>
        <w:name w:val="BBCABBA416BA444EBD0B2A8863F3059A"/>
        <w:category>
          <w:name w:val="General"/>
          <w:gallery w:val="placeholder"/>
        </w:category>
        <w:types>
          <w:type w:val="bbPlcHdr"/>
        </w:types>
        <w:behaviors>
          <w:behavior w:val="content"/>
        </w:behaviors>
        <w:guid w:val="{72FB6EC9-5F0B-4015-8E26-F4DCB747F348}"/>
      </w:docPartPr>
      <w:docPartBody>
        <w:p w:rsidR="00901942" w:rsidRDefault="00257876">
          <w:pPr>
            <w:pStyle w:val="BBCABBA416BA444EBD0B2A8863F3059A"/>
          </w:pPr>
          <w:r w:rsidRPr="00BF4184">
            <w:t>Column Head</w:t>
          </w:r>
        </w:p>
      </w:docPartBody>
    </w:docPart>
    <w:docPart>
      <w:docPartPr>
        <w:name w:val="76228A6B899E48549C7004ACA1541EC8"/>
        <w:category>
          <w:name w:val="General"/>
          <w:gallery w:val="placeholder"/>
        </w:category>
        <w:types>
          <w:type w:val="bbPlcHdr"/>
        </w:types>
        <w:behaviors>
          <w:behavior w:val="content"/>
        </w:behaviors>
        <w:guid w:val="{D2DB59F2-9A2D-4704-9017-DDF21298281C}"/>
      </w:docPartPr>
      <w:docPartBody>
        <w:p w:rsidR="00901942" w:rsidRDefault="00257876">
          <w:pPr>
            <w:pStyle w:val="76228A6B899E48549C7004ACA1541EC8"/>
          </w:pPr>
          <w:r w:rsidRPr="00BF4184">
            <w:t>Column Head</w:t>
          </w:r>
        </w:p>
      </w:docPartBody>
    </w:docPart>
    <w:docPart>
      <w:docPartPr>
        <w:name w:val="29276354C2914BECA096CF5C2AB6890F"/>
        <w:category>
          <w:name w:val="General"/>
          <w:gallery w:val="placeholder"/>
        </w:category>
        <w:types>
          <w:type w:val="bbPlcHdr"/>
        </w:types>
        <w:behaviors>
          <w:behavior w:val="content"/>
        </w:behaviors>
        <w:guid w:val="{905EBA2E-907B-40BF-813A-465307F3E3D3}"/>
      </w:docPartPr>
      <w:docPartBody>
        <w:p w:rsidR="00901942" w:rsidRDefault="00257876">
          <w:pPr>
            <w:pStyle w:val="29276354C2914BECA096CF5C2AB6890F"/>
          </w:pPr>
          <w:r w:rsidRPr="00BF4184">
            <w:t>Row Head</w:t>
          </w:r>
        </w:p>
      </w:docPartBody>
    </w:docPart>
    <w:docPart>
      <w:docPartPr>
        <w:name w:val="0215CAC750074BC1B4075919E05A55E4"/>
        <w:category>
          <w:name w:val="General"/>
          <w:gallery w:val="placeholder"/>
        </w:category>
        <w:types>
          <w:type w:val="bbPlcHdr"/>
        </w:types>
        <w:behaviors>
          <w:behavior w:val="content"/>
        </w:behaviors>
        <w:guid w:val="{9B31D619-215A-43FF-9839-4427B2F7F4C0}"/>
      </w:docPartPr>
      <w:docPartBody>
        <w:p w:rsidR="00901942" w:rsidRDefault="00257876">
          <w:pPr>
            <w:pStyle w:val="0215CAC750074BC1B4075919E05A55E4"/>
          </w:pPr>
          <w:r w:rsidRPr="00BF4184">
            <w:t>123</w:t>
          </w:r>
        </w:p>
      </w:docPartBody>
    </w:docPart>
    <w:docPart>
      <w:docPartPr>
        <w:name w:val="DE4040C3BE6F4768B9E2EC9B2CD2AD76"/>
        <w:category>
          <w:name w:val="General"/>
          <w:gallery w:val="placeholder"/>
        </w:category>
        <w:types>
          <w:type w:val="bbPlcHdr"/>
        </w:types>
        <w:behaviors>
          <w:behavior w:val="content"/>
        </w:behaviors>
        <w:guid w:val="{829443BC-F7E8-4148-9102-825EB73E885E}"/>
      </w:docPartPr>
      <w:docPartBody>
        <w:p w:rsidR="00901942" w:rsidRDefault="00257876">
          <w:pPr>
            <w:pStyle w:val="DE4040C3BE6F4768B9E2EC9B2CD2AD76"/>
          </w:pPr>
          <w:r w:rsidRPr="00BF4184">
            <w:t>123</w:t>
          </w:r>
        </w:p>
      </w:docPartBody>
    </w:docPart>
    <w:docPart>
      <w:docPartPr>
        <w:name w:val="0081550E19CC499AA9738178AA9FDE5C"/>
        <w:category>
          <w:name w:val="General"/>
          <w:gallery w:val="placeholder"/>
        </w:category>
        <w:types>
          <w:type w:val="bbPlcHdr"/>
        </w:types>
        <w:behaviors>
          <w:behavior w:val="content"/>
        </w:behaviors>
        <w:guid w:val="{C4DA2E74-7516-4EDC-89DB-F278DB5E1C39}"/>
      </w:docPartPr>
      <w:docPartBody>
        <w:p w:rsidR="00901942" w:rsidRDefault="00257876">
          <w:pPr>
            <w:pStyle w:val="0081550E19CC499AA9738178AA9FDE5C"/>
          </w:pPr>
          <w:r w:rsidRPr="00BF4184">
            <w:t>123</w:t>
          </w:r>
        </w:p>
      </w:docPartBody>
    </w:docPart>
    <w:docPart>
      <w:docPartPr>
        <w:name w:val="103B1290F19C45CA8A48E033970094E3"/>
        <w:category>
          <w:name w:val="General"/>
          <w:gallery w:val="placeholder"/>
        </w:category>
        <w:types>
          <w:type w:val="bbPlcHdr"/>
        </w:types>
        <w:behaviors>
          <w:behavior w:val="content"/>
        </w:behaviors>
        <w:guid w:val="{C6E5D97F-CDC9-4B13-B993-04ABCE171C94}"/>
      </w:docPartPr>
      <w:docPartBody>
        <w:p w:rsidR="00901942" w:rsidRDefault="00257876">
          <w:pPr>
            <w:pStyle w:val="103B1290F19C45CA8A48E033970094E3"/>
          </w:pPr>
          <w:r w:rsidRPr="00BF4184">
            <w:t>123</w:t>
          </w:r>
        </w:p>
      </w:docPartBody>
    </w:docPart>
    <w:docPart>
      <w:docPartPr>
        <w:name w:val="1746212C5ECB4336BB8F9138DC3D400B"/>
        <w:category>
          <w:name w:val="General"/>
          <w:gallery w:val="placeholder"/>
        </w:category>
        <w:types>
          <w:type w:val="bbPlcHdr"/>
        </w:types>
        <w:behaviors>
          <w:behavior w:val="content"/>
        </w:behaviors>
        <w:guid w:val="{A8FC1E5F-680A-4A77-A4F6-41A4D2037224}"/>
      </w:docPartPr>
      <w:docPartBody>
        <w:p w:rsidR="00901942" w:rsidRDefault="00257876">
          <w:pPr>
            <w:pStyle w:val="1746212C5ECB4336BB8F9138DC3D400B"/>
          </w:pPr>
          <w:r w:rsidRPr="00BF4184">
            <w:t>Row Head</w:t>
          </w:r>
        </w:p>
      </w:docPartBody>
    </w:docPart>
    <w:docPart>
      <w:docPartPr>
        <w:name w:val="ACB0A1327AB74ED695C94762C01DD2BF"/>
        <w:category>
          <w:name w:val="General"/>
          <w:gallery w:val="placeholder"/>
        </w:category>
        <w:types>
          <w:type w:val="bbPlcHdr"/>
        </w:types>
        <w:behaviors>
          <w:behavior w:val="content"/>
        </w:behaviors>
        <w:guid w:val="{43374E04-7BA1-4BBD-BB7B-1ED8FA7F316A}"/>
      </w:docPartPr>
      <w:docPartBody>
        <w:p w:rsidR="00901942" w:rsidRDefault="00257876">
          <w:pPr>
            <w:pStyle w:val="ACB0A1327AB74ED695C94762C01DD2BF"/>
          </w:pPr>
          <w:r w:rsidRPr="00BF4184">
            <w:t>456</w:t>
          </w:r>
        </w:p>
      </w:docPartBody>
    </w:docPart>
    <w:docPart>
      <w:docPartPr>
        <w:name w:val="01757646C40E4A78B3A4CD2EC5AB44EC"/>
        <w:category>
          <w:name w:val="General"/>
          <w:gallery w:val="placeholder"/>
        </w:category>
        <w:types>
          <w:type w:val="bbPlcHdr"/>
        </w:types>
        <w:behaviors>
          <w:behavior w:val="content"/>
        </w:behaviors>
        <w:guid w:val="{297984C5-76D5-4ED6-A6B0-A4C2D8899C3E}"/>
      </w:docPartPr>
      <w:docPartBody>
        <w:p w:rsidR="00901942" w:rsidRDefault="00257876">
          <w:pPr>
            <w:pStyle w:val="01757646C40E4A78B3A4CD2EC5AB44EC"/>
          </w:pPr>
          <w:r w:rsidRPr="00BF4184">
            <w:t>456</w:t>
          </w:r>
        </w:p>
      </w:docPartBody>
    </w:docPart>
    <w:docPart>
      <w:docPartPr>
        <w:name w:val="57FB65FF6602440984D4D40E8A78A3F9"/>
        <w:category>
          <w:name w:val="General"/>
          <w:gallery w:val="placeholder"/>
        </w:category>
        <w:types>
          <w:type w:val="bbPlcHdr"/>
        </w:types>
        <w:behaviors>
          <w:behavior w:val="content"/>
        </w:behaviors>
        <w:guid w:val="{1E14D1FE-2674-463F-B18E-70ACA3C3963C}"/>
      </w:docPartPr>
      <w:docPartBody>
        <w:p w:rsidR="00901942" w:rsidRDefault="00257876">
          <w:pPr>
            <w:pStyle w:val="57FB65FF6602440984D4D40E8A78A3F9"/>
          </w:pPr>
          <w:r w:rsidRPr="00BF4184">
            <w:t>456</w:t>
          </w:r>
        </w:p>
      </w:docPartBody>
    </w:docPart>
    <w:docPart>
      <w:docPartPr>
        <w:name w:val="74E0D296E24E4B37A0A70E8484F14034"/>
        <w:category>
          <w:name w:val="General"/>
          <w:gallery w:val="placeholder"/>
        </w:category>
        <w:types>
          <w:type w:val="bbPlcHdr"/>
        </w:types>
        <w:behaviors>
          <w:behavior w:val="content"/>
        </w:behaviors>
        <w:guid w:val="{3E4DED2B-D7C0-4A0A-8437-A515D6969403}"/>
      </w:docPartPr>
      <w:docPartBody>
        <w:p w:rsidR="00901942" w:rsidRDefault="00257876">
          <w:pPr>
            <w:pStyle w:val="74E0D296E24E4B37A0A70E8484F14034"/>
          </w:pPr>
          <w:r w:rsidRPr="00BF4184">
            <w:t>456</w:t>
          </w:r>
        </w:p>
      </w:docPartBody>
    </w:docPart>
    <w:docPart>
      <w:docPartPr>
        <w:name w:val="B80E5EE556534EFAB78020A434BD67BF"/>
        <w:category>
          <w:name w:val="General"/>
          <w:gallery w:val="placeholder"/>
        </w:category>
        <w:types>
          <w:type w:val="bbPlcHdr"/>
        </w:types>
        <w:behaviors>
          <w:behavior w:val="content"/>
        </w:behaviors>
        <w:guid w:val="{5378DADC-A4B3-4F4D-8430-E23C6B4CE20A}"/>
      </w:docPartPr>
      <w:docPartBody>
        <w:p w:rsidR="00901942" w:rsidRDefault="00257876">
          <w:pPr>
            <w:pStyle w:val="B80E5EE556534EFAB78020A434BD67BF"/>
          </w:pPr>
          <w:r w:rsidRPr="00BF4184">
            <w:t>Row Head</w:t>
          </w:r>
        </w:p>
      </w:docPartBody>
    </w:docPart>
    <w:docPart>
      <w:docPartPr>
        <w:name w:val="4930E88F5A194678A6FF038683FE6674"/>
        <w:category>
          <w:name w:val="General"/>
          <w:gallery w:val="placeholder"/>
        </w:category>
        <w:types>
          <w:type w:val="bbPlcHdr"/>
        </w:types>
        <w:behaviors>
          <w:behavior w:val="content"/>
        </w:behaviors>
        <w:guid w:val="{E660F223-8752-484F-8417-DED8E58F53CA}"/>
      </w:docPartPr>
      <w:docPartBody>
        <w:p w:rsidR="00901942" w:rsidRDefault="00257876">
          <w:pPr>
            <w:pStyle w:val="4930E88F5A194678A6FF038683FE6674"/>
          </w:pPr>
          <w:r w:rsidRPr="00BF4184">
            <w:t>789</w:t>
          </w:r>
        </w:p>
      </w:docPartBody>
    </w:docPart>
    <w:docPart>
      <w:docPartPr>
        <w:name w:val="54A5510A12C64A3094EF75F7D90EB071"/>
        <w:category>
          <w:name w:val="General"/>
          <w:gallery w:val="placeholder"/>
        </w:category>
        <w:types>
          <w:type w:val="bbPlcHdr"/>
        </w:types>
        <w:behaviors>
          <w:behavior w:val="content"/>
        </w:behaviors>
        <w:guid w:val="{E9EEAD0D-2A01-4DBF-AADD-A6201348DAA5}"/>
      </w:docPartPr>
      <w:docPartBody>
        <w:p w:rsidR="00901942" w:rsidRDefault="00257876">
          <w:pPr>
            <w:pStyle w:val="54A5510A12C64A3094EF75F7D90EB071"/>
          </w:pPr>
          <w:r w:rsidRPr="00BF4184">
            <w:t>789</w:t>
          </w:r>
        </w:p>
      </w:docPartBody>
    </w:docPart>
    <w:docPart>
      <w:docPartPr>
        <w:name w:val="0553551DBE0E48E6B500E98905294941"/>
        <w:category>
          <w:name w:val="General"/>
          <w:gallery w:val="placeholder"/>
        </w:category>
        <w:types>
          <w:type w:val="bbPlcHdr"/>
        </w:types>
        <w:behaviors>
          <w:behavior w:val="content"/>
        </w:behaviors>
        <w:guid w:val="{7075836E-B52F-4021-B54F-809A54F9E9E7}"/>
      </w:docPartPr>
      <w:docPartBody>
        <w:p w:rsidR="00901942" w:rsidRDefault="00257876">
          <w:pPr>
            <w:pStyle w:val="0553551DBE0E48E6B500E98905294941"/>
          </w:pPr>
          <w:r w:rsidRPr="00BF4184">
            <w:t>789</w:t>
          </w:r>
        </w:p>
      </w:docPartBody>
    </w:docPart>
    <w:docPart>
      <w:docPartPr>
        <w:name w:val="6E756D9CC01C4966B32F082B1BFAA698"/>
        <w:category>
          <w:name w:val="General"/>
          <w:gallery w:val="placeholder"/>
        </w:category>
        <w:types>
          <w:type w:val="bbPlcHdr"/>
        </w:types>
        <w:behaviors>
          <w:behavior w:val="content"/>
        </w:behaviors>
        <w:guid w:val="{E7AE4D4B-57F1-4103-BB53-62C76CC005CE}"/>
      </w:docPartPr>
      <w:docPartBody>
        <w:p w:rsidR="00901942" w:rsidRDefault="00257876">
          <w:pPr>
            <w:pStyle w:val="6E756D9CC01C4966B32F082B1BFAA698"/>
          </w:pPr>
          <w:r w:rsidRPr="00BF4184">
            <w:t>789</w:t>
          </w:r>
        </w:p>
      </w:docPartBody>
    </w:docPart>
    <w:docPart>
      <w:docPartPr>
        <w:name w:val="2CA46F3D57FA4D259E8A586A04CEE397"/>
        <w:category>
          <w:name w:val="General"/>
          <w:gallery w:val="placeholder"/>
        </w:category>
        <w:types>
          <w:type w:val="bbPlcHdr"/>
        </w:types>
        <w:behaviors>
          <w:behavior w:val="content"/>
        </w:behaviors>
        <w:guid w:val="{E0E288F8-DBD2-46FF-8648-3F1E72B3A500}"/>
      </w:docPartPr>
      <w:docPartBody>
        <w:p w:rsidR="00901942" w:rsidRDefault="00257876">
          <w:pPr>
            <w:pStyle w:val="2CA46F3D57FA4D259E8A586A04CEE397"/>
          </w:pPr>
          <w:r w:rsidRPr="00BF4184">
            <w:t>Row Head</w:t>
          </w:r>
        </w:p>
      </w:docPartBody>
    </w:docPart>
    <w:docPart>
      <w:docPartPr>
        <w:name w:val="98FEECEA4FE446258BE984624578A8DB"/>
        <w:category>
          <w:name w:val="General"/>
          <w:gallery w:val="placeholder"/>
        </w:category>
        <w:types>
          <w:type w:val="bbPlcHdr"/>
        </w:types>
        <w:behaviors>
          <w:behavior w:val="content"/>
        </w:behaviors>
        <w:guid w:val="{22F2CBB4-27DD-4730-B6F7-728BB03E8D4F}"/>
      </w:docPartPr>
      <w:docPartBody>
        <w:p w:rsidR="00901942" w:rsidRDefault="00257876">
          <w:pPr>
            <w:pStyle w:val="98FEECEA4FE446258BE984624578A8DB"/>
          </w:pPr>
          <w:r w:rsidRPr="00BF4184">
            <w:t>123</w:t>
          </w:r>
        </w:p>
      </w:docPartBody>
    </w:docPart>
    <w:docPart>
      <w:docPartPr>
        <w:name w:val="9A4448C3BBCD4A9C92FC79E6B0B7C265"/>
        <w:category>
          <w:name w:val="General"/>
          <w:gallery w:val="placeholder"/>
        </w:category>
        <w:types>
          <w:type w:val="bbPlcHdr"/>
        </w:types>
        <w:behaviors>
          <w:behavior w:val="content"/>
        </w:behaviors>
        <w:guid w:val="{EC38E21F-BF11-4763-864D-FB9CA2E0CAC4}"/>
      </w:docPartPr>
      <w:docPartBody>
        <w:p w:rsidR="00901942" w:rsidRDefault="00257876">
          <w:pPr>
            <w:pStyle w:val="9A4448C3BBCD4A9C92FC79E6B0B7C265"/>
          </w:pPr>
          <w:r w:rsidRPr="00BF4184">
            <w:t>123</w:t>
          </w:r>
        </w:p>
      </w:docPartBody>
    </w:docPart>
    <w:docPart>
      <w:docPartPr>
        <w:name w:val="5D3465BCCB3D45F1AF6C856775BFBAE0"/>
        <w:category>
          <w:name w:val="General"/>
          <w:gallery w:val="placeholder"/>
        </w:category>
        <w:types>
          <w:type w:val="bbPlcHdr"/>
        </w:types>
        <w:behaviors>
          <w:behavior w:val="content"/>
        </w:behaviors>
        <w:guid w:val="{0D1324BB-40F9-4F2F-A561-B5A42F1F633E}"/>
      </w:docPartPr>
      <w:docPartBody>
        <w:p w:rsidR="00901942" w:rsidRDefault="00257876">
          <w:pPr>
            <w:pStyle w:val="5D3465BCCB3D45F1AF6C856775BFBAE0"/>
          </w:pPr>
          <w:r w:rsidRPr="00BF4184">
            <w:t>123</w:t>
          </w:r>
        </w:p>
      </w:docPartBody>
    </w:docPart>
    <w:docPart>
      <w:docPartPr>
        <w:name w:val="269A34EB850B4472BCF1D3FB26853756"/>
        <w:category>
          <w:name w:val="General"/>
          <w:gallery w:val="placeholder"/>
        </w:category>
        <w:types>
          <w:type w:val="bbPlcHdr"/>
        </w:types>
        <w:behaviors>
          <w:behavior w:val="content"/>
        </w:behaviors>
        <w:guid w:val="{72177BCD-FF40-48F6-8613-4B84C563C12D}"/>
      </w:docPartPr>
      <w:docPartBody>
        <w:p w:rsidR="00901942" w:rsidRDefault="00257876">
          <w:pPr>
            <w:pStyle w:val="269A34EB850B4472BCF1D3FB26853756"/>
          </w:pPr>
          <w:r w:rsidRPr="00BF4184">
            <w:t>123</w:t>
          </w:r>
        </w:p>
      </w:docPartBody>
    </w:docPart>
    <w:docPart>
      <w:docPartPr>
        <w:name w:val="93976EE175904F6286ABEB07C021C003"/>
        <w:category>
          <w:name w:val="General"/>
          <w:gallery w:val="placeholder"/>
        </w:category>
        <w:types>
          <w:type w:val="bbPlcHdr"/>
        </w:types>
        <w:behaviors>
          <w:behavior w:val="content"/>
        </w:behaviors>
        <w:guid w:val="{08FE245C-83F0-4226-93C5-498C7FA749B7}"/>
      </w:docPartPr>
      <w:docPartBody>
        <w:p w:rsidR="00901942" w:rsidRDefault="00257876">
          <w:pPr>
            <w:pStyle w:val="93976EE175904F6286ABEB07C021C003"/>
          </w:pPr>
          <w:r w:rsidRPr="00BF4184">
            <w:t>Row Head</w:t>
          </w:r>
        </w:p>
      </w:docPartBody>
    </w:docPart>
    <w:docPart>
      <w:docPartPr>
        <w:name w:val="6229554E1BB34F059B7084E922635D94"/>
        <w:category>
          <w:name w:val="General"/>
          <w:gallery w:val="placeholder"/>
        </w:category>
        <w:types>
          <w:type w:val="bbPlcHdr"/>
        </w:types>
        <w:behaviors>
          <w:behavior w:val="content"/>
        </w:behaviors>
        <w:guid w:val="{6E2DF882-3DD0-4894-8FC6-B25DBB71BC2A}"/>
      </w:docPartPr>
      <w:docPartBody>
        <w:p w:rsidR="00901942" w:rsidRDefault="00257876">
          <w:pPr>
            <w:pStyle w:val="6229554E1BB34F059B7084E922635D94"/>
          </w:pPr>
          <w:r w:rsidRPr="00BF4184">
            <w:t>456</w:t>
          </w:r>
        </w:p>
      </w:docPartBody>
    </w:docPart>
    <w:docPart>
      <w:docPartPr>
        <w:name w:val="D8BD28CF4FF44A60996D43FB8C2FF54B"/>
        <w:category>
          <w:name w:val="General"/>
          <w:gallery w:val="placeholder"/>
        </w:category>
        <w:types>
          <w:type w:val="bbPlcHdr"/>
        </w:types>
        <w:behaviors>
          <w:behavior w:val="content"/>
        </w:behaviors>
        <w:guid w:val="{A2008FBD-5076-49E8-A7AD-CE5A83FE215A}"/>
      </w:docPartPr>
      <w:docPartBody>
        <w:p w:rsidR="00901942" w:rsidRDefault="00257876">
          <w:pPr>
            <w:pStyle w:val="D8BD28CF4FF44A60996D43FB8C2FF54B"/>
          </w:pPr>
          <w:r w:rsidRPr="00BF4184">
            <w:t>456</w:t>
          </w:r>
        </w:p>
      </w:docPartBody>
    </w:docPart>
    <w:docPart>
      <w:docPartPr>
        <w:name w:val="C082FE53E2AB467A9B52F67DE09FE59B"/>
        <w:category>
          <w:name w:val="General"/>
          <w:gallery w:val="placeholder"/>
        </w:category>
        <w:types>
          <w:type w:val="bbPlcHdr"/>
        </w:types>
        <w:behaviors>
          <w:behavior w:val="content"/>
        </w:behaviors>
        <w:guid w:val="{267E3E4D-F485-4C45-AD71-E3F1D31C5967}"/>
      </w:docPartPr>
      <w:docPartBody>
        <w:p w:rsidR="00901942" w:rsidRDefault="00257876">
          <w:pPr>
            <w:pStyle w:val="C082FE53E2AB467A9B52F67DE09FE59B"/>
          </w:pPr>
          <w:r w:rsidRPr="00BF4184">
            <w:t>456</w:t>
          </w:r>
        </w:p>
      </w:docPartBody>
    </w:docPart>
    <w:docPart>
      <w:docPartPr>
        <w:name w:val="A6B1764D59C743AC9F9665EF31B14AB1"/>
        <w:category>
          <w:name w:val="General"/>
          <w:gallery w:val="placeholder"/>
        </w:category>
        <w:types>
          <w:type w:val="bbPlcHdr"/>
        </w:types>
        <w:behaviors>
          <w:behavior w:val="content"/>
        </w:behaviors>
        <w:guid w:val="{D2008994-9308-4542-BB65-E7B8C87C4F7E}"/>
      </w:docPartPr>
      <w:docPartBody>
        <w:p w:rsidR="00901942" w:rsidRDefault="00257876">
          <w:pPr>
            <w:pStyle w:val="A6B1764D59C743AC9F9665EF31B14AB1"/>
          </w:pPr>
          <w:r w:rsidRPr="00BF4184">
            <w:t>456</w:t>
          </w:r>
        </w:p>
      </w:docPartBody>
    </w:docPart>
    <w:docPart>
      <w:docPartPr>
        <w:name w:val="3173B1026D19458EB440AE0493B3961C"/>
        <w:category>
          <w:name w:val="General"/>
          <w:gallery w:val="placeholder"/>
        </w:category>
        <w:types>
          <w:type w:val="bbPlcHdr"/>
        </w:types>
        <w:behaviors>
          <w:behavior w:val="content"/>
        </w:behaviors>
        <w:guid w:val="{70963124-9B7A-4C19-A13E-0B73393EC298}"/>
      </w:docPartPr>
      <w:docPartBody>
        <w:p w:rsidR="00901942" w:rsidRDefault="00257876">
          <w:pPr>
            <w:pStyle w:val="3173B1026D19458EB440AE0493B3961C"/>
          </w:pPr>
          <w:r w:rsidRPr="00BF4184">
            <w:t>Row Head</w:t>
          </w:r>
        </w:p>
      </w:docPartBody>
    </w:docPart>
    <w:docPart>
      <w:docPartPr>
        <w:name w:val="22905064104549609B681CF9DD182CC1"/>
        <w:category>
          <w:name w:val="General"/>
          <w:gallery w:val="placeholder"/>
        </w:category>
        <w:types>
          <w:type w:val="bbPlcHdr"/>
        </w:types>
        <w:behaviors>
          <w:behavior w:val="content"/>
        </w:behaviors>
        <w:guid w:val="{139C3BD6-CDD2-45AA-B2E9-A9EF69346DD9}"/>
      </w:docPartPr>
      <w:docPartBody>
        <w:p w:rsidR="00901942" w:rsidRDefault="00257876">
          <w:pPr>
            <w:pStyle w:val="22905064104549609B681CF9DD182CC1"/>
          </w:pPr>
          <w:r w:rsidRPr="00BF4184">
            <w:t>789</w:t>
          </w:r>
        </w:p>
      </w:docPartBody>
    </w:docPart>
    <w:docPart>
      <w:docPartPr>
        <w:name w:val="8E274C8C83FD4F09ADC600526A8D4A5A"/>
        <w:category>
          <w:name w:val="General"/>
          <w:gallery w:val="placeholder"/>
        </w:category>
        <w:types>
          <w:type w:val="bbPlcHdr"/>
        </w:types>
        <w:behaviors>
          <w:behavior w:val="content"/>
        </w:behaviors>
        <w:guid w:val="{E2DB3BBF-370F-432F-B2EB-117CFCAFF7D0}"/>
      </w:docPartPr>
      <w:docPartBody>
        <w:p w:rsidR="00901942" w:rsidRDefault="00257876">
          <w:pPr>
            <w:pStyle w:val="8E274C8C83FD4F09ADC600526A8D4A5A"/>
          </w:pPr>
          <w:r w:rsidRPr="00BF4184">
            <w:t>789</w:t>
          </w:r>
        </w:p>
      </w:docPartBody>
    </w:docPart>
    <w:docPart>
      <w:docPartPr>
        <w:name w:val="103D75664A43457BBA6BD87DFAEDB371"/>
        <w:category>
          <w:name w:val="General"/>
          <w:gallery w:val="placeholder"/>
        </w:category>
        <w:types>
          <w:type w:val="bbPlcHdr"/>
        </w:types>
        <w:behaviors>
          <w:behavior w:val="content"/>
        </w:behaviors>
        <w:guid w:val="{A8F6AC3A-E76E-4CF1-B1F1-70089634BF7D}"/>
      </w:docPartPr>
      <w:docPartBody>
        <w:p w:rsidR="00901942" w:rsidRDefault="00257876">
          <w:pPr>
            <w:pStyle w:val="103D75664A43457BBA6BD87DFAEDB371"/>
          </w:pPr>
          <w:r w:rsidRPr="00BF4184">
            <w:t>789</w:t>
          </w:r>
        </w:p>
      </w:docPartBody>
    </w:docPart>
    <w:docPart>
      <w:docPartPr>
        <w:name w:val="394D5FCAFBE243AFA9A404E027BDEE17"/>
        <w:category>
          <w:name w:val="General"/>
          <w:gallery w:val="placeholder"/>
        </w:category>
        <w:types>
          <w:type w:val="bbPlcHdr"/>
        </w:types>
        <w:behaviors>
          <w:behavior w:val="content"/>
        </w:behaviors>
        <w:guid w:val="{D33D47A1-BBDD-4095-A7D8-2F2BA9BA09F1}"/>
      </w:docPartPr>
      <w:docPartBody>
        <w:p w:rsidR="00901942" w:rsidRDefault="00257876">
          <w:pPr>
            <w:pStyle w:val="394D5FCAFBE243AFA9A404E027BDEE17"/>
          </w:pPr>
          <w:r w:rsidRPr="00BF4184">
            <w:t>789</w:t>
          </w:r>
        </w:p>
      </w:docPartBody>
    </w:docPart>
    <w:docPart>
      <w:docPartPr>
        <w:name w:val="01394503B3144A7E8431B0A8454E7995"/>
        <w:category>
          <w:name w:val="General"/>
          <w:gallery w:val="placeholder"/>
        </w:category>
        <w:types>
          <w:type w:val="bbPlcHdr"/>
        </w:types>
        <w:behaviors>
          <w:behavior w:val="content"/>
        </w:behaviors>
        <w:guid w:val="{6B2B9150-D60C-4DEB-9BB4-51FF8D013894}"/>
      </w:docPartPr>
      <w:docPartBody>
        <w:p w:rsidR="00901942" w:rsidRDefault="00257876">
          <w:pPr>
            <w:pStyle w:val="01394503B3144A7E8431B0A8454E799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C01C46CDB0634220A778887AEAAB418B"/>
        <w:category>
          <w:name w:val="General"/>
          <w:gallery w:val="placeholder"/>
        </w:category>
        <w:types>
          <w:type w:val="bbPlcHdr"/>
        </w:types>
        <w:behaviors>
          <w:behavior w:val="content"/>
        </w:behaviors>
        <w:guid w:val="{56EAB731-51E3-4CAE-9661-2A4968BA90D3}"/>
      </w:docPartPr>
      <w:docPartBody>
        <w:p w:rsidR="00901942" w:rsidRDefault="00257876">
          <w:pPr>
            <w:pStyle w:val="C01C46CDB0634220A778887AEAAB418B"/>
          </w:pPr>
          <w:r w:rsidRPr="005D3A03">
            <w:t>Figures title:</w:t>
          </w:r>
        </w:p>
      </w:docPartBody>
    </w:docPart>
    <w:docPart>
      <w:docPartPr>
        <w:name w:val="EC4F4B4E4A3F43BAABA62E427D9B4224"/>
        <w:category>
          <w:name w:val="General"/>
          <w:gallery w:val="placeholder"/>
        </w:category>
        <w:types>
          <w:type w:val="bbPlcHdr"/>
        </w:types>
        <w:behaviors>
          <w:behavior w:val="content"/>
        </w:behaviors>
        <w:guid w:val="{17764E37-9417-4195-B0F6-D992AFF5F87F}"/>
      </w:docPartPr>
      <w:docPartBody>
        <w:p w:rsidR="00901942" w:rsidRDefault="00257876">
          <w:pPr>
            <w:pStyle w:val="EC4F4B4E4A3F43BAABA62E427D9B422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6"/>
    <w:rsid w:val="00257876"/>
    <w:rsid w:val="0090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527A1B9BE4A6FB78A8086B7E16F84">
    <w:name w:val="23D527A1B9BE4A6FB78A8086B7E16F84"/>
  </w:style>
  <w:style w:type="paragraph" w:customStyle="1" w:styleId="8984568A9FCC4A1B8CB5467B03DABD77">
    <w:name w:val="8984568A9FCC4A1B8CB5467B03DABD77"/>
  </w:style>
  <w:style w:type="paragraph" w:customStyle="1" w:styleId="836DFAE79B184E73AB515F937D0DACD4">
    <w:name w:val="836DFAE79B184E73AB515F937D0DACD4"/>
  </w:style>
  <w:style w:type="character" w:styleId="Emphasis">
    <w:name w:val="Emphasis"/>
    <w:basedOn w:val="DefaultParagraphFont"/>
    <w:uiPriority w:val="4"/>
    <w:unhideWhenUsed/>
    <w:qFormat/>
    <w:rPr>
      <w:i/>
      <w:iCs/>
    </w:rPr>
  </w:style>
  <w:style w:type="paragraph" w:customStyle="1" w:styleId="AD2971DC2F594796A331CDB0DD6112B6">
    <w:name w:val="AD2971DC2F594796A331CDB0DD6112B6"/>
  </w:style>
  <w:style w:type="paragraph" w:customStyle="1" w:styleId="6C4237213727466DBB3CBD212321BF3A">
    <w:name w:val="6C4237213727466DBB3CBD212321BF3A"/>
  </w:style>
  <w:style w:type="paragraph" w:customStyle="1" w:styleId="94E59725C000412D8CE3487056C49697">
    <w:name w:val="94E59725C000412D8CE3487056C49697"/>
  </w:style>
  <w:style w:type="paragraph" w:customStyle="1" w:styleId="BEDF8D6957604ECA8DE9872231FBFCAA">
    <w:name w:val="BEDF8D6957604ECA8DE9872231FBFCAA"/>
  </w:style>
  <w:style w:type="paragraph" w:customStyle="1" w:styleId="E351025256CE49E69F092645A4B004EF">
    <w:name w:val="E351025256CE49E69F092645A4B004EF"/>
  </w:style>
  <w:style w:type="paragraph" w:customStyle="1" w:styleId="62ABE31A2F1D497FA90F7FFA19AEEAB2">
    <w:name w:val="62ABE31A2F1D497FA90F7FFA19AEEAB2"/>
  </w:style>
  <w:style w:type="paragraph" w:customStyle="1" w:styleId="2B065444497B4B70A9659BB5B4A09EC7">
    <w:name w:val="2B065444497B4B70A9659BB5B4A09EC7"/>
  </w:style>
  <w:style w:type="paragraph" w:customStyle="1" w:styleId="AD758DA4B3514B08A7A645B9815A0538">
    <w:name w:val="AD758DA4B3514B08A7A645B9815A0538"/>
  </w:style>
  <w:style w:type="paragraph" w:customStyle="1" w:styleId="CADB8D05AEB54ECC8BC4DDA8B8A2516E">
    <w:name w:val="CADB8D05AEB54ECC8BC4DDA8B8A2516E"/>
  </w:style>
  <w:style w:type="paragraph" w:customStyle="1" w:styleId="D06F88A12DC44F5DBC68DEBCB6285DC3">
    <w:name w:val="D06F88A12DC44F5DBC68DEBCB6285DC3"/>
  </w:style>
  <w:style w:type="paragraph" w:customStyle="1" w:styleId="FE5B4FEE4EB5492E823A55EC13FA7C60">
    <w:name w:val="FE5B4FEE4EB5492E823A55EC13FA7C60"/>
  </w:style>
  <w:style w:type="paragraph" w:customStyle="1" w:styleId="EB86DDED172B41C99B9D2DB94C976070">
    <w:name w:val="EB86DDED172B41C99B9D2DB94C976070"/>
  </w:style>
  <w:style w:type="paragraph" w:customStyle="1" w:styleId="7F2BB440D82B4D2F9C1D7E71F9F0C4F9">
    <w:name w:val="7F2BB440D82B4D2F9C1D7E71F9F0C4F9"/>
  </w:style>
  <w:style w:type="paragraph" w:customStyle="1" w:styleId="60741EE3131D4659884058155BF17EA5">
    <w:name w:val="60741EE3131D4659884058155BF17EA5"/>
  </w:style>
  <w:style w:type="paragraph" w:customStyle="1" w:styleId="91A7F20458C640D6BEE25CA66385A37C">
    <w:name w:val="91A7F20458C640D6BEE25CA66385A37C"/>
  </w:style>
  <w:style w:type="paragraph" w:customStyle="1" w:styleId="BBCABBA416BA444EBD0B2A8863F3059A">
    <w:name w:val="BBCABBA416BA444EBD0B2A8863F3059A"/>
  </w:style>
  <w:style w:type="paragraph" w:customStyle="1" w:styleId="76228A6B899E48549C7004ACA1541EC8">
    <w:name w:val="76228A6B899E48549C7004ACA1541EC8"/>
  </w:style>
  <w:style w:type="paragraph" w:customStyle="1" w:styleId="29276354C2914BECA096CF5C2AB6890F">
    <w:name w:val="29276354C2914BECA096CF5C2AB6890F"/>
  </w:style>
  <w:style w:type="paragraph" w:customStyle="1" w:styleId="0215CAC750074BC1B4075919E05A55E4">
    <w:name w:val="0215CAC750074BC1B4075919E05A55E4"/>
  </w:style>
  <w:style w:type="paragraph" w:customStyle="1" w:styleId="DE4040C3BE6F4768B9E2EC9B2CD2AD76">
    <w:name w:val="DE4040C3BE6F4768B9E2EC9B2CD2AD76"/>
  </w:style>
  <w:style w:type="paragraph" w:customStyle="1" w:styleId="0081550E19CC499AA9738178AA9FDE5C">
    <w:name w:val="0081550E19CC499AA9738178AA9FDE5C"/>
  </w:style>
  <w:style w:type="paragraph" w:customStyle="1" w:styleId="103B1290F19C45CA8A48E033970094E3">
    <w:name w:val="103B1290F19C45CA8A48E033970094E3"/>
  </w:style>
  <w:style w:type="paragraph" w:customStyle="1" w:styleId="1746212C5ECB4336BB8F9138DC3D400B">
    <w:name w:val="1746212C5ECB4336BB8F9138DC3D400B"/>
  </w:style>
  <w:style w:type="paragraph" w:customStyle="1" w:styleId="ACB0A1327AB74ED695C94762C01DD2BF">
    <w:name w:val="ACB0A1327AB74ED695C94762C01DD2BF"/>
  </w:style>
  <w:style w:type="paragraph" w:customStyle="1" w:styleId="01757646C40E4A78B3A4CD2EC5AB44EC">
    <w:name w:val="01757646C40E4A78B3A4CD2EC5AB44EC"/>
  </w:style>
  <w:style w:type="paragraph" w:customStyle="1" w:styleId="57FB65FF6602440984D4D40E8A78A3F9">
    <w:name w:val="57FB65FF6602440984D4D40E8A78A3F9"/>
  </w:style>
  <w:style w:type="paragraph" w:customStyle="1" w:styleId="74E0D296E24E4B37A0A70E8484F14034">
    <w:name w:val="74E0D296E24E4B37A0A70E8484F14034"/>
  </w:style>
  <w:style w:type="paragraph" w:customStyle="1" w:styleId="B80E5EE556534EFAB78020A434BD67BF">
    <w:name w:val="B80E5EE556534EFAB78020A434BD67BF"/>
  </w:style>
  <w:style w:type="paragraph" w:customStyle="1" w:styleId="4930E88F5A194678A6FF038683FE6674">
    <w:name w:val="4930E88F5A194678A6FF038683FE6674"/>
  </w:style>
  <w:style w:type="paragraph" w:customStyle="1" w:styleId="54A5510A12C64A3094EF75F7D90EB071">
    <w:name w:val="54A5510A12C64A3094EF75F7D90EB071"/>
  </w:style>
  <w:style w:type="paragraph" w:customStyle="1" w:styleId="0553551DBE0E48E6B500E98905294941">
    <w:name w:val="0553551DBE0E48E6B500E98905294941"/>
  </w:style>
  <w:style w:type="paragraph" w:customStyle="1" w:styleId="6E756D9CC01C4966B32F082B1BFAA698">
    <w:name w:val="6E756D9CC01C4966B32F082B1BFAA698"/>
  </w:style>
  <w:style w:type="paragraph" w:customStyle="1" w:styleId="2CA46F3D57FA4D259E8A586A04CEE397">
    <w:name w:val="2CA46F3D57FA4D259E8A586A04CEE397"/>
  </w:style>
  <w:style w:type="paragraph" w:customStyle="1" w:styleId="98FEECEA4FE446258BE984624578A8DB">
    <w:name w:val="98FEECEA4FE446258BE984624578A8DB"/>
  </w:style>
  <w:style w:type="paragraph" w:customStyle="1" w:styleId="9A4448C3BBCD4A9C92FC79E6B0B7C265">
    <w:name w:val="9A4448C3BBCD4A9C92FC79E6B0B7C265"/>
  </w:style>
  <w:style w:type="paragraph" w:customStyle="1" w:styleId="5D3465BCCB3D45F1AF6C856775BFBAE0">
    <w:name w:val="5D3465BCCB3D45F1AF6C856775BFBAE0"/>
  </w:style>
  <w:style w:type="paragraph" w:customStyle="1" w:styleId="269A34EB850B4472BCF1D3FB26853756">
    <w:name w:val="269A34EB850B4472BCF1D3FB26853756"/>
  </w:style>
  <w:style w:type="paragraph" w:customStyle="1" w:styleId="93976EE175904F6286ABEB07C021C003">
    <w:name w:val="93976EE175904F6286ABEB07C021C003"/>
  </w:style>
  <w:style w:type="paragraph" w:customStyle="1" w:styleId="6229554E1BB34F059B7084E922635D94">
    <w:name w:val="6229554E1BB34F059B7084E922635D94"/>
  </w:style>
  <w:style w:type="paragraph" w:customStyle="1" w:styleId="D8BD28CF4FF44A60996D43FB8C2FF54B">
    <w:name w:val="D8BD28CF4FF44A60996D43FB8C2FF54B"/>
  </w:style>
  <w:style w:type="paragraph" w:customStyle="1" w:styleId="C082FE53E2AB467A9B52F67DE09FE59B">
    <w:name w:val="C082FE53E2AB467A9B52F67DE09FE59B"/>
  </w:style>
  <w:style w:type="paragraph" w:customStyle="1" w:styleId="A6B1764D59C743AC9F9665EF31B14AB1">
    <w:name w:val="A6B1764D59C743AC9F9665EF31B14AB1"/>
  </w:style>
  <w:style w:type="paragraph" w:customStyle="1" w:styleId="3173B1026D19458EB440AE0493B3961C">
    <w:name w:val="3173B1026D19458EB440AE0493B3961C"/>
  </w:style>
  <w:style w:type="paragraph" w:customStyle="1" w:styleId="22905064104549609B681CF9DD182CC1">
    <w:name w:val="22905064104549609B681CF9DD182CC1"/>
  </w:style>
  <w:style w:type="paragraph" w:customStyle="1" w:styleId="8E274C8C83FD4F09ADC600526A8D4A5A">
    <w:name w:val="8E274C8C83FD4F09ADC600526A8D4A5A"/>
  </w:style>
  <w:style w:type="paragraph" w:customStyle="1" w:styleId="103D75664A43457BBA6BD87DFAEDB371">
    <w:name w:val="103D75664A43457BBA6BD87DFAEDB371"/>
  </w:style>
  <w:style w:type="paragraph" w:customStyle="1" w:styleId="394D5FCAFBE243AFA9A404E027BDEE17">
    <w:name w:val="394D5FCAFBE243AFA9A404E027BDEE17"/>
  </w:style>
  <w:style w:type="paragraph" w:customStyle="1" w:styleId="01394503B3144A7E8431B0A8454E7995">
    <w:name w:val="01394503B3144A7E8431B0A8454E7995"/>
  </w:style>
  <w:style w:type="paragraph" w:customStyle="1" w:styleId="C01C46CDB0634220A778887AEAAB418B">
    <w:name w:val="C01C46CDB0634220A778887AEAAB418B"/>
  </w:style>
  <w:style w:type="paragraph" w:customStyle="1" w:styleId="EC4F4B4E4A3F43BAABA62E427D9B4224">
    <w:name w:val="EC4F4B4E4A3F43BAABA62E427D9B4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5528</TotalTime>
  <Pages>12</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Kruskal-Wallis Analysis of Emergency Communications Data</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Kruskal-Wallis Analysis of Emergency Communications Data</dc:title>
  <dc:subject/>
  <dc:creator>Tony Dunsworth</dc:creator>
  <cp:keywords/>
  <dc:description/>
  <cp:lastModifiedBy>Tony Dunsworth</cp:lastModifiedBy>
  <cp:revision>18</cp:revision>
  <dcterms:created xsi:type="dcterms:W3CDTF">2021-04-14T21:46:00Z</dcterms:created>
  <dcterms:modified xsi:type="dcterms:W3CDTF">2021-04-28T02:50:00Z</dcterms:modified>
</cp:coreProperties>
</file>